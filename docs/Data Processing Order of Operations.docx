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15453" w14:textId="77777777" w:rsidR="00176370" w:rsidRDefault="00F35750">
      <w:pPr>
        <w:pStyle w:val="Heading1"/>
      </w:pPr>
      <w:r>
        <w:t>Data Processing Order of Operations</w:t>
      </w:r>
    </w:p>
    <w:p w14:paraId="72ECC286" w14:textId="77777777" w:rsidR="00176370" w:rsidRDefault="00F35750" w:rsidP="00F35750">
      <w:pPr>
        <w:pStyle w:val="ListBullet"/>
      </w:pPr>
      <w:r>
        <w:t>Get 4 date/times on virtual van/sealog</w:t>
      </w:r>
    </w:p>
    <w:p w14:paraId="795E6E16" w14:textId="16BFC40B" w:rsidR="00B7585D" w:rsidRDefault="00B7585D" w:rsidP="00B7585D">
      <w:pPr>
        <w:pStyle w:val="ListBullet"/>
        <w:numPr>
          <w:ilvl w:val="1"/>
          <w:numId w:val="3"/>
        </w:numPr>
      </w:pPr>
      <w:r>
        <w:t>Start of launch (in water)</w:t>
      </w:r>
    </w:p>
    <w:p w14:paraId="443DED27" w14:textId="3C34F39D" w:rsidR="00B7585D" w:rsidRDefault="00B7585D" w:rsidP="00B7585D">
      <w:pPr>
        <w:pStyle w:val="ListBullet"/>
        <w:numPr>
          <w:ilvl w:val="1"/>
          <w:numId w:val="3"/>
        </w:numPr>
      </w:pPr>
      <w:r>
        <w:t>Start of Ops (on bottom)</w:t>
      </w:r>
    </w:p>
    <w:p w14:paraId="55D0896D" w14:textId="06689C05" w:rsidR="00B7585D" w:rsidRDefault="00B7585D" w:rsidP="00B7585D">
      <w:pPr>
        <w:pStyle w:val="ListBullet"/>
        <w:numPr>
          <w:ilvl w:val="1"/>
          <w:numId w:val="3"/>
        </w:numPr>
      </w:pPr>
      <w:r>
        <w:t>End of Ops (off bottom)</w:t>
      </w:r>
    </w:p>
    <w:p w14:paraId="56729FC8" w14:textId="76360F8E" w:rsidR="00B7585D" w:rsidRDefault="00B7585D" w:rsidP="00B7585D">
      <w:pPr>
        <w:pStyle w:val="ListBullet"/>
        <w:numPr>
          <w:ilvl w:val="1"/>
          <w:numId w:val="3"/>
        </w:numPr>
      </w:pPr>
      <w:r>
        <w:t>On Deck</w:t>
      </w:r>
    </w:p>
    <w:p w14:paraId="7FEF8EBB" w14:textId="77777777" w:rsidR="00F35750" w:rsidRDefault="00F35750" w:rsidP="00F35750">
      <w:pPr>
        <w:pStyle w:val="ListBullet"/>
      </w:pPr>
      <w:r>
        <w:t>Do h264 transfers</w:t>
      </w:r>
    </w:p>
    <w:p w14:paraId="2443861C" w14:textId="77777777" w:rsidR="00F35750" w:rsidRDefault="00F35750" w:rsidP="00F35750">
      <w:pPr>
        <w:pStyle w:val="ListBullet"/>
        <w:numPr>
          <w:ilvl w:val="1"/>
          <w:numId w:val="3"/>
        </w:numPr>
      </w:pPr>
      <w:r>
        <w:t>Backup h264 machines</w:t>
      </w:r>
    </w:p>
    <w:p w14:paraId="4D7CA27C" w14:textId="759FA0B8" w:rsidR="00F35750" w:rsidRDefault="00B7585D" w:rsidP="00F35750">
      <w:pPr>
        <w:pStyle w:val="ListBullet"/>
      </w:pPr>
      <w:r>
        <w:t>Offload S</w:t>
      </w:r>
      <w:r w:rsidR="00F35750">
        <w:t>ulis camera photos</w:t>
      </w:r>
    </w:p>
    <w:p w14:paraId="41723F5F" w14:textId="100A5C98" w:rsidR="00F35750" w:rsidRDefault="00F35750" w:rsidP="00F35750">
      <w:pPr>
        <w:pStyle w:val="ListBullet"/>
      </w:pPr>
      <w:r>
        <w:t>B</w:t>
      </w:r>
      <w:r w:rsidR="00B7585D">
        <w:t>ackup AJA drives (4k and 1080i highlights)</w:t>
      </w:r>
      <w:bookmarkStart w:id="0" w:name="_GoBack"/>
      <w:bookmarkEnd w:id="0"/>
    </w:p>
    <w:p w14:paraId="56F5EE8F" w14:textId="77777777" w:rsidR="00F35750" w:rsidRDefault="00F35750" w:rsidP="00F35750">
      <w:pPr>
        <w:pStyle w:val="ListBullet"/>
      </w:pPr>
      <w:r>
        <w:t>Start HDGrabs downloads</w:t>
      </w:r>
    </w:p>
    <w:p w14:paraId="33CDD5FE" w14:textId="77777777" w:rsidR="00F35750" w:rsidRDefault="00F35750" w:rsidP="00F35750">
      <w:pPr>
        <w:pStyle w:val="ListBullet"/>
      </w:pPr>
      <w:r>
        <w:t>Pull sensor data/dlog</w:t>
      </w:r>
    </w:p>
    <w:p w14:paraId="7A973647" w14:textId="77777777" w:rsidR="00F35750" w:rsidRDefault="00F35750" w:rsidP="00F35750">
      <w:pPr>
        <w:pStyle w:val="ListBullet"/>
      </w:pPr>
      <w:r>
        <w:t>Renav</w:t>
      </w:r>
    </w:p>
    <w:p w14:paraId="160A4D2A" w14:textId="77777777" w:rsidR="00F35750" w:rsidRDefault="00F35750" w:rsidP="00F35750">
      <w:pPr>
        <w:pStyle w:val="ListBullet"/>
      </w:pPr>
      <w:r>
        <w:t>Finish photo/video post processing</w:t>
      </w:r>
    </w:p>
    <w:p w14:paraId="243EF20B" w14:textId="77777777" w:rsidR="00F35750" w:rsidRDefault="00F35750" w:rsidP="00F35750">
      <w:pPr>
        <w:pStyle w:val="ListBullet"/>
      </w:pPr>
      <w:r>
        <w:t>Update metadata csv</w:t>
      </w:r>
    </w:p>
    <w:p w14:paraId="1DD842CD" w14:textId="77777777" w:rsidR="00F35750" w:rsidRDefault="00F35750" w:rsidP="00F35750">
      <w:pPr>
        <w:pStyle w:val="ListBullet"/>
      </w:pPr>
      <w:r>
        <w:t>Apply renav to virtual van</w:t>
      </w:r>
    </w:p>
    <w:p w14:paraId="0C876BCC" w14:textId="77777777" w:rsidR="00F35750" w:rsidRDefault="00F35750" w:rsidP="00F35750">
      <w:pPr>
        <w:pStyle w:val="ListBullet"/>
      </w:pPr>
      <w:r>
        <w:t>SeaLog Data maintenance</w:t>
      </w:r>
    </w:p>
    <w:p w14:paraId="423F22DD" w14:textId="77777777" w:rsidR="00F35750" w:rsidRDefault="00F35750" w:rsidP="00F35750">
      <w:pPr>
        <w:pStyle w:val="ListBullet"/>
      </w:pPr>
      <w:r>
        <w:t>Merge watch stander and metadata csv’s</w:t>
      </w:r>
    </w:p>
    <w:p w14:paraId="0B294324" w14:textId="77777777" w:rsidR="00F35750" w:rsidRDefault="00F35750" w:rsidP="00F35750">
      <w:pPr>
        <w:pStyle w:val="ListBullet"/>
      </w:pPr>
      <w:r>
        <w:t>Make Jason HTML tree</w:t>
      </w:r>
    </w:p>
    <w:p w14:paraId="49018129" w14:textId="77777777" w:rsidR="00F35750" w:rsidRDefault="00F35750" w:rsidP="00F35750">
      <w:pPr>
        <w:pStyle w:val="ListBullet"/>
      </w:pPr>
      <w:r>
        <w:t>Copy over virtual van</w:t>
      </w:r>
    </w:p>
    <w:p w14:paraId="59C4EDDD" w14:textId="77777777" w:rsidR="00F35750" w:rsidRDefault="00F35750" w:rsidP="00F35750">
      <w:pPr>
        <w:pStyle w:val="ListBullet"/>
      </w:pPr>
      <w:r>
        <w:t>Rsync drives</w:t>
      </w:r>
    </w:p>
    <w:p w14:paraId="72E62DAB" w14:textId="77777777" w:rsidR="00F35750" w:rsidRDefault="00F35750" w:rsidP="00F35750">
      <w:pPr>
        <w:pStyle w:val="ListBullet"/>
      </w:pPr>
      <w:r>
        <w:t>Collect Nav comp data from lead navigator (underlays/targets/origin)</w:t>
      </w:r>
    </w:p>
    <w:p w14:paraId="0372F907" w14:textId="77777777" w:rsidR="00F35750" w:rsidRDefault="00F35750" w:rsidP="00F35750">
      <w:pPr>
        <w:pStyle w:val="ListBullet"/>
      </w:pPr>
      <w:r>
        <w:t>Collect data from winch computer</w:t>
      </w:r>
    </w:p>
    <w:p w14:paraId="6CC8376A" w14:textId="77777777" w:rsidR="00F35750" w:rsidRDefault="00F35750" w:rsidP="00F35750">
      <w:pPr>
        <w:pStyle w:val="ListBullet"/>
      </w:pPr>
      <w:r>
        <w:lastRenderedPageBreak/>
        <w:t>Complete documentation</w:t>
      </w:r>
    </w:p>
    <w:sectPr w:rsidR="00F3575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27DB0" w14:textId="77777777" w:rsidR="005E3B68" w:rsidRDefault="005E3B68">
      <w:r>
        <w:separator/>
      </w:r>
    </w:p>
    <w:p w14:paraId="691C943D" w14:textId="77777777" w:rsidR="005E3B68" w:rsidRDefault="005E3B68"/>
  </w:endnote>
  <w:endnote w:type="continuationSeparator" w:id="0">
    <w:p w14:paraId="459A0755" w14:textId="77777777" w:rsidR="005E3B68" w:rsidRDefault="005E3B68">
      <w:r>
        <w:continuationSeparator/>
      </w:r>
    </w:p>
    <w:p w14:paraId="41181A27" w14:textId="77777777" w:rsidR="005E3B68" w:rsidRDefault="005E3B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0BC9C" w14:textId="77777777" w:rsidR="00176370" w:rsidRDefault="009618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8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316A6" w14:textId="77777777" w:rsidR="005E3B68" w:rsidRDefault="005E3B68">
      <w:r>
        <w:separator/>
      </w:r>
    </w:p>
    <w:p w14:paraId="1F18C7E2" w14:textId="77777777" w:rsidR="005E3B68" w:rsidRDefault="005E3B68"/>
  </w:footnote>
  <w:footnote w:type="continuationSeparator" w:id="0">
    <w:p w14:paraId="128E4FF8" w14:textId="77777777" w:rsidR="005E3B68" w:rsidRDefault="005E3B68">
      <w:r>
        <w:continuationSeparator/>
      </w:r>
    </w:p>
    <w:p w14:paraId="789E86E7" w14:textId="77777777" w:rsidR="005E3B68" w:rsidRDefault="005E3B6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9A20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2FDC6E28"/>
    <w:lvl w:ilvl="0" w:tplc="0409000F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50"/>
    <w:rsid w:val="00176370"/>
    <w:rsid w:val="005E3B68"/>
    <w:rsid w:val="0096185C"/>
    <w:rsid w:val="00B7585D"/>
    <w:rsid w:val="00F3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279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2</Pages>
  <Words>96</Words>
  <Characters>552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2019-01-28T07:23:00Z</dcterms:created>
  <dcterms:modified xsi:type="dcterms:W3CDTF">2019-01-31T00:23:00Z</dcterms:modified>
</cp:coreProperties>
</file>