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D822F" w14:textId="4928697B" w:rsidR="00D849BE" w:rsidRDefault="00682284">
      <w:pPr>
        <w:pStyle w:val="Heading1"/>
      </w:pPr>
      <w:r>
        <w:t>IP Addresses and Passwords</w:t>
      </w:r>
    </w:p>
    <w:p w14:paraId="6FB82B46" w14:textId="77777777" w:rsidR="00D849BE" w:rsidRDefault="00BC02F6" w:rsidP="00682284">
      <w:pPr>
        <w:pStyle w:val="ListBullet"/>
      </w:pPr>
      <w:r>
        <w:t>AHI – 198.17.154.239</w:t>
      </w:r>
    </w:p>
    <w:p w14:paraId="07611358" w14:textId="77777777" w:rsidR="00C27C80" w:rsidRDefault="00C27C80" w:rsidP="00C27C80">
      <w:pPr>
        <w:pStyle w:val="ListBullet"/>
        <w:numPr>
          <w:ilvl w:val="1"/>
          <w:numId w:val="3"/>
        </w:numPr>
      </w:pPr>
      <w:proofErr w:type="spellStart"/>
      <w:r>
        <w:t>JasonOps</w:t>
      </w:r>
      <w:proofErr w:type="spellEnd"/>
      <w:r>
        <w:t xml:space="preserve">, MM, </w:t>
      </w:r>
      <w:proofErr w:type="spellStart"/>
      <w:r>
        <w:t>SciShare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322FD4A3" w14:textId="77777777" w:rsidR="00BC02F6" w:rsidRDefault="00BC02F6" w:rsidP="00682284">
      <w:pPr>
        <w:pStyle w:val="ListBullet"/>
      </w:pPr>
      <w:r>
        <w:t>H264rec3 – 198.17.154.198</w:t>
      </w:r>
    </w:p>
    <w:p w14:paraId="5948B3E9" w14:textId="609A40D0" w:rsidR="004D79A4" w:rsidRDefault="00B36EB2" w:rsidP="004D79A4">
      <w:pPr>
        <w:pStyle w:val="ListBullet"/>
        <w:numPr>
          <w:ilvl w:val="1"/>
          <w:numId w:val="3"/>
        </w:numPr>
      </w:pPr>
      <w:r>
        <w:t xml:space="preserve">Installer </w:t>
      </w:r>
      <w:proofErr w:type="spellStart"/>
      <w:proofErr w:type="gramStart"/>
      <w:r>
        <w:t>dsl!inst</w:t>
      </w:r>
      <w:proofErr w:type="spellEnd"/>
      <w:proofErr w:type="gramEnd"/>
    </w:p>
    <w:p w14:paraId="6FFD377F" w14:textId="77777777" w:rsidR="00BC02F6" w:rsidRDefault="00BC02F6" w:rsidP="00682284">
      <w:pPr>
        <w:pStyle w:val="ListBullet"/>
      </w:pPr>
      <w:r>
        <w:t>H264rec4 – 198.17.154.13</w:t>
      </w:r>
    </w:p>
    <w:p w14:paraId="18B54FE5" w14:textId="7EC6BFFB" w:rsidR="00B36EB2" w:rsidRDefault="00B36EB2" w:rsidP="00B36EB2">
      <w:pPr>
        <w:pStyle w:val="ListBullet"/>
        <w:numPr>
          <w:ilvl w:val="1"/>
          <w:numId w:val="3"/>
        </w:numPr>
      </w:pPr>
      <w:r>
        <w:t xml:space="preserve">Installer </w:t>
      </w:r>
      <w:proofErr w:type="spellStart"/>
      <w:proofErr w:type="gramStart"/>
      <w:r>
        <w:t>dsl!inst</w:t>
      </w:r>
      <w:proofErr w:type="spellEnd"/>
      <w:proofErr w:type="gramEnd"/>
    </w:p>
    <w:p w14:paraId="29BFFE71" w14:textId="16ED1076" w:rsidR="00B36EB2" w:rsidRDefault="00B36EB2" w:rsidP="00682284">
      <w:pPr>
        <w:pStyle w:val="ListBullet"/>
      </w:pPr>
      <w:proofErr w:type="spellStart"/>
      <w:r>
        <w:t>Dlog</w:t>
      </w:r>
      <w:proofErr w:type="spellEnd"/>
      <w:r>
        <w:t xml:space="preserve"> – 198.17.154.201</w:t>
      </w:r>
    </w:p>
    <w:p w14:paraId="0BF64DA7" w14:textId="2ED36C9D" w:rsidR="00B36EB2" w:rsidRDefault="00B36EB2" w:rsidP="00B36EB2">
      <w:pPr>
        <w:pStyle w:val="ListBullet"/>
        <w:numPr>
          <w:ilvl w:val="1"/>
          <w:numId w:val="3"/>
        </w:numPr>
      </w:pPr>
      <w:r>
        <w:t xml:space="preserve">Jason </w:t>
      </w:r>
      <w:proofErr w:type="spellStart"/>
      <w:proofErr w:type="gramStart"/>
      <w:r>
        <w:t>dsl!jason</w:t>
      </w:r>
      <w:proofErr w:type="spellEnd"/>
      <w:proofErr w:type="gramEnd"/>
    </w:p>
    <w:p w14:paraId="5312E521" w14:textId="766AD1B4" w:rsidR="00B36EB2" w:rsidRDefault="00B36EB2" w:rsidP="00682284">
      <w:pPr>
        <w:pStyle w:val="ListBullet"/>
      </w:pPr>
      <w:proofErr w:type="spellStart"/>
      <w:r>
        <w:t>Framegrab</w:t>
      </w:r>
      <w:proofErr w:type="spellEnd"/>
      <w:r>
        <w:t xml:space="preserve"> – 198.17.154.194</w:t>
      </w:r>
    </w:p>
    <w:p w14:paraId="7FA3FAFF" w14:textId="07D1855F" w:rsidR="00B36EB2" w:rsidRDefault="00B36EB2" w:rsidP="00B36EB2">
      <w:pPr>
        <w:pStyle w:val="ListBullet"/>
        <w:numPr>
          <w:ilvl w:val="1"/>
          <w:numId w:val="3"/>
        </w:numPr>
      </w:pPr>
      <w:r>
        <w:t xml:space="preserve">Data </w:t>
      </w:r>
      <w:proofErr w:type="spellStart"/>
      <w:proofErr w:type="gramStart"/>
      <w:r>
        <w:t>dsl!data</w:t>
      </w:r>
      <w:proofErr w:type="spellEnd"/>
      <w:proofErr w:type="gramEnd"/>
    </w:p>
    <w:p w14:paraId="1F9D40CE" w14:textId="14517533" w:rsidR="00B36EB2" w:rsidRDefault="00B36EB2" w:rsidP="00682284">
      <w:pPr>
        <w:pStyle w:val="ListBullet"/>
      </w:pPr>
      <w:r>
        <w:t>Video Logger – 198.17.154.67</w:t>
      </w:r>
    </w:p>
    <w:p w14:paraId="7AFBECF5" w14:textId="126259DA" w:rsidR="00B36EB2" w:rsidRDefault="008C445E" w:rsidP="00B36EB2">
      <w:pPr>
        <w:pStyle w:val="ListBullet"/>
        <w:numPr>
          <w:ilvl w:val="1"/>
          <w:numId w:val="3"/>
        </w:numPr>
      </w:pPr>
      <w:proofErr w:type="spellStart"/>
      <w:r>
        <w:t>datalogger@frame-grabber</w:t>
      </w:r>
      <w:proofErr w:type="spellEnd"/>
      <w:r>
        <w:t xml:space="preserve"> dsl</w:t>
      </w:r>
      <w:r w:rsidR="00B36EB2">
        <w:t>data</w:t>
      </w:r>
      <w:r>
        <w:t>1</w:t>
      </w:r>
    </w:p>
    <w:p w14:paraId="2B307ADE" w14:textId="1771D32D" w:rsidR="006640C8" w:rsidRDefault="006640C8" w:rsidP="00682284">
      <w:pPr>
        <w:pStyle w:val="ListBullet"/>
      </w:pPr>
      <w:r>
        <w:t>Event Logger – 198.17.154.202</w:t>
      </w:r>
    </w:p>
    <w:p w14:paraId="22B867C6" w14:textId="552CD3C7" w:rsidR="006640C8" w:rsidRDefault="006640C8" w:rsidP="006640C8">
      <w:pPr>
        <w:pStyle w:val="ListBullet"/>
        <w:numPr>
          <w:ilvl w:val="1"/>
          <w:numId w:val="3"/>
        </w:numPr>
      </w:pPr>
      <w:proofErr w:type="spellStart"/>
      <w:r>
        <w:t>Eventlogger</w:t>
      </w:r>
      <w:proofErr w:type="spellEnd"/>
      <w:r>
        <w:t xml:space="preserve"> dsldata1</w:t>
      </w:r>
    </w:p>
    <w:p w14:paraId="6046EB83" w14:textId="77777777" w:rsidR="00BC02F6" w:rsidRDefault="00BC02F6" w:rsidP="00682284">
      <w:pPr>
        <w:pStyle w:val="ListBullet"/>
      </w:pPr>
      <w:r>
        <w:t>Data iMac – 198.17.154.12</w:t>
      </w:r>
    </w:p>
    <w:p w14:paraId="1BC5DB7B" w14:textId="77777777" w:rsidR="00BC02F6" w:rsidRDefault="00BC02F6" w:rsidP="00682284">
      <w:pPr>
        <w:pStyle w:val="ListBullet"/>
      </w:pPr>
      <w:r>
        <w:t>Data Mac Mini – 198.17.154.184</w:t>
      </w:r>
    </w:p>
    <w:p w14:paraId="42F6F8F8" w14:textId="0D6F68A3" w:rsidR="00E95436" w:rsidRDefault="00E95436" w:rsidP="00682284">
      <w:pPr>
        <w:pStyle w:val="ListBullet"/>
      </w:pPr>
      <w:proofErr w:type="spellStart"/>
      <w:r>
        <w:t>Nav</w:t>
      </w:r>
      <w:proofErr w:type="spellEnd"/>
      <w:r>
        <w:t xml:space="preserve"> G – 198.17.154.225</w:t>
      </w:r>
    </w:p>
    <w:p w14:paraId="060DE519" w14:textId="72C61C7D" w:rsidR="00E95436" w:rsidRDefault="00E95436" w:rsidP="00E95436">
      <w:pPr>
        <w:pStyle w:val="ListBullet"/>
        <w:numPr>
          <w:ilvl w:val="1"/>
          <w:numId w:val="3"/>
        </w:numPr>
      </w:pPr>
      <w:r>
        <w:t xml:space="preserve">Jason </w:t>
      </w:r>
      <w:proofErr w:type="spellStart"/>
      <w:proofErr w:type="gramStart"/>
      <w:r>
        <w:t>dsl!jason</w:t>
      </w:r>
      <w:proofErr w:type="spellEnd"/>
      <w:proofErr w:type="gramEnd"/>
    </w:p>
    <w:p w14:paraId="1081BDD3" w14:textId="77777777" w:rsidR="00BC02F6" w:rsidRDefault="00BC02F6" w:rsidP="00682284">
      <w:pPr>
        <w:pStyle w:val="ListBullet"/>
      </w:pPr>
      <w:proofErr w:type="spellStart"/>
      <w:r>
        <w:t>SeaLog</w:t>
      </w:r>
      <w:proofErr w:type="spellEnd"/>
      <w:r>
        <w:t xml:space="preserve"> – 198.17.154.223</w:t>
      </w:r>
    </w:p>
    <w:p w14:paraId="5C5C0DB5" w14:textId="77777777" w:rsidR="00C27C80" w:rsidRDefault="00C27C80" w:rsidP="00682284">
      <w:pPr>
        <w:pStyle w:val="ListBullet"/>
      </w:pPr>
      <w:r>
        <w:t>Virtual Van – 198.17.154.221 (in command van)</w:t>
      </w:r>
    </w:p>
    <w:p w14:paraId="5286D296" w14:textId="77777777" w:rsidR="00BC02F6" w:rsidRDefault="00BC02F6" w:rsidP="00682284">
      <w:pPr>
        <w:pStyle w:val="ListBullet"/>
      </w:pPr>
      <w:r>
        <w:t>Virtual Van</w:t>
      </w:r>
      <w:r w:rsidR="00C27C80">
        <w:t>2</w:t>
      </w:r>
      <w:r>
        <w:t xml:space="preserve"> – 198.17.154.222</w:t>
      </w:r>
      <w:r w:rsidR="00C27C80">
        <w:t xml:space="preserve"> (gator box in lab)</w:t>
      </w:r>
    </w:p>
    <w:p w14:paraId="07102137" w14:textId="2B12B071" w:rsidR="00B3713B" w:rsidRDefault="00B3713B" w:rsidP="00682284">
      <w:pPr>
        <w:pStyle w:val="ListBullet"/>
      </w:pPr>
      <w:r>
        <w:t>Root logins</w:t>
      </w:r>
    </w:p>
    <w:p w14:paraId="058DC6DD" w14:textId="0662CE3C" w:rsidR="00B3713B" w:rsidRDefault="00B3713B" w:rsidP="00B3713B">
      <w:pPr>
        <w:pStyle w:val="ListBullet"/>
        <w:numPr>
          <w:ilvl w:val="1"/>
          <w:numId w:val="3"/>
        </w:numPr>
      </w:pPr>
      <w:r>
        <w:lastRenderedPageBreak/>
        <w:t xml:space="preserve">Type </w:t>
      </w:r>
      <w:proofErr w:type="spellStart"/>
      <w:r>
        <w:t>su</w:t>
      </w:r>
      <w:proofErr w:type="spellEnd"/>
      <w:r>
        <w:t xml:space="preserve"> in terminal when asked for password</w:t>
      </w:r>
    </w:p>
    <w:p w14:paraId="2C2E46E7" w14:textId="7796F066" w:rsidR="00B3713B" w:rsidRDefault="00B3713B" w:rsidP="00B3713B">
      <w:pPr>
        <w:pStyle w:val="ListBullet"/>
        <w:numPr>
          <w:ilvl w:val="2"/>
          <w:numId w:val="3"/>
        </w:numPr>
      </w:pPr>
      <w:proofErr w:type="spellStart"/>
      <w:r>
        <w:t>vvan</w:t>
      </w:r>
      <w:proofErr w:type="spellEnd"/>
      <w:r>
        <w:t xml:space="preserve"> – </w:t>
      </w:r>
      <w:proofErr w:type="gramStart"/>
      <w:r>
        <w:t>dsl!seadata</w:t>
      </w:r>
      <w:proofErr w:type="gramEnd"/>
      <w:r>
        <w:t>1</w:t>
      </w:r>
    </w:p>
    <w:p w14:paraId="46B9CA77" w14:textId="319DB7E8" w:rsidR="00B3713B" w:rsidRDefault="00B3713B" w:rsidP="00B3713B">
      <w:pPr>
        <w:pStyle w:val="ListBullet"/>
        <w:numPr>
          <w:ilvl w:val="2"/>
          <w:numId w:val="3"/>
        </w:numPr>
      </w:pPr>
      <w:r>
        <w:t>v</w:t>
      </w:r>
      <w:bookmarkStart w:id="0" w:name="_GoBack"/>
      <w:bookmarkEnd w:id="0"/>
      <w:r>
        <w:t xml:space="preserve">van2 – </w:t>
      </w:r>
      <w:proofErr w:type="gramStart"/>
      <w:r>
        <w:t>dsl!seadata</w:t>
      </w:r>
      <w:proofErr w:type="gramEnd"/>
      <w:r>
        <w:t>2</w:t>
      </w:r>
    </w:p>
    <w:sectPr w:rsidR="00B3713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C1C59" w14:textId="77777777" w:rsidR="00C2753D" w:rsidRDefault="00C2753D">
      <w:r>
        <w:separator/>
      </w:r>
    </w:p>
    <w:p w14:paraId="61183C1A" w14:textId="77777777" w:rsidR="00C2753D" w:rsidRDefault="00C2753D"/>
  </w:endnote>
  <w:endnote w:type="continuationSeparator" w:id="0">
    <w:p w14:paraId="511C5E37" w14:textId="77777777" w:rsidR="00C2753D" w:rsidRDefault="00C2753D">
      <w:r>
        <w:continuationSeparator/>
      </w:r>
    </w:p>
    <w:p w14:paraId="485751C0" w14:textId="77777777" w:rsidR="00C2753D" w:rsidRDefault="00C27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0C29C" w14:textId="77777777" w:rsidR="00D849BE" w:rsidRDefault="008150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1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D3139" w14:textId="77777777" w:rsidR="00C2753D" w:rsidRDefault="00C2753D">
      <w:r>
        <w:separator/>
      </w:r>
    </w:p>
    <w:p w14:paraId="64765D4D" w14:textId="77777777" w:rsidR="00C2753D" w:rsidRDefault="00C2753D"/>
  </w:footnote>
  <w:footnote w:type="continuationSeparator" w:id="0">
    <w:p w14:paraId="3D4E3FD0" w14:textId="77777777" w:rsidR="00C2753D" w:rsidRDefault="00C2753D">
      <w:r>
        <w:continuationSeparator/>
      </w:r>
    </w:p>
    <w:p w14:paraId="7DF2F3A3" w14:textId="77777777" w:rsidR="00C2753D" w:rsidRDefault="00C2753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84"/>
    <w:rsid w:val="00112DC8"/>
    <w:rsid w:val="002C5D51"/>
    <w:rsid w:val="003444C7"/>
    <w:rsid w:val="004D79A4"/>
    <w:rsid w:val="00591D45"/>
    <w:rsid w:val="006640C8"/>
    <w:rsid w:val="00682284"/>
    <w:rsid w:val="00722D43"/>
    <w:rsid w:val="008150EE"/>
    <w:rsid w:val="00854298"/>
    <w:rsid w:val="008C445E"/>
    <w:rsid w:val="00B36EB2"/>
    <w:rsid w:val="00B3713B"/>
    <w:rsid w:val="00BC02F6"/>
    <w:rsid w:val="00C2753D"/>
    <w:rsid w:val="00C27C80"/>
    <w:rsid w:val="00CB5335"/>
    <w:rsid w:val="00D44C7C"/>
    <w:rsid w:val="00D849BE"/>
    <w:rsid w:val="00E95436"/>
    <w:rsid w:val="00F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942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46</TotalTime>
  <Pages>2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2019-01-21T20:51:00Z</dcterms:created>
  <dcterms:modified xsi:type="dcterms:W3CDTF">2019-05-24T17:55:00Z</dcterms:modified>
</cp:coreProperties>
</file>