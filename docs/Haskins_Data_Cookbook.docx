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8C312" w14:textId="0ADE7879" w:rsidR="00D31362" w:rsidRDefault="001945D9">
      <w:pPr>
        <w:pStyle w:val="Heading1"/>
      </w:pPr>
      <w:r>
        <w:t>Data Setup and Processing for JASON</w:t>
      </w:r>
    </w:p>
    <w:p w14:paraId="07989A88" w14:textId="59192D5C" w:rsidR="009C0167" w:rsidRPr="009C0167" w:rsidRDefault="00ED4F07" w:rsidP="009C0167">
      <w:r>
        <w:tab/>
      </w:r>
      <w:r w:rsidRPr="00ED4F07">
        <w:rPr>
          <w:color w:val="FF0000"/>
        </w:rPr>
        <w:t>See</w:t>
      </w:r>
      <w:r w:rsidR="009C0167" w:rsidRPr="00ED4F07">
        <w:rPr>
          <w:color w:val="FF0000"/>
        </w:rPr>
        <w:t xml:space="preserve"> Data Processing Order of Operations </w:t>
      </w:r>
      <w:r w:rsidRPr="00ED4F07">
        <w:rPr>
          <w:color w:val="FF0000"/>
        </w:rPr>
        <w:t>document for SOP.</w:t>
      </w:r>
    </w:p>
    <w:p w14:paraId="74C08804" w14:textId="18A7D6DB" w:rsidR="00D31362" w:rsidRDefault="00A104A7" w:rsidP="00AC41DA">
      <w:pPr>
        <w:pStyle w:val="ListBullet"/>
      </w:pPr>
      <w:r>
        <w:t>Documentation</w:t>
      </w:r>
    </w:p>
    <w:p w14:paraId="72396609" w14:textId="45D9ED20" w:rsidR="00E30DAA" w:rsidRDefault="00E30DAA" w:rsidP="00E30DAA">
      <w:pPr>
        <w:pStyle w:val="ListBullet"/>
        <w:numPr>
          <w:ilvl w:val="1"/>
          <w:numId w:val="3"/>
        </w:numPr>
      </w:pPr>
      <w:r>
        <w:t>Jason_Metadata.xls</w:t>
      </w:r>
    </w:p>
    <w:p w14:paraId="4CEF2311" w14:textId="6E652108" w:rsidR="009E6A86" w:rsidRDefault="009E6A86" w:rsidP="009E6A86">
      <w:pPr>
        <w:pStyle w:val="ListBullet"/>
        <w:numPr>
          <w:ilvl w:val="2"/>
          <w:numId w:val="3"/>
        </w:numPr>
      </w:pPr>
      <w:proofErr w:type="spellStart"/>
      <w:r>
        <w:t>Lowerings</w:t>
      </w:r>
      <w:proofErr w:type="spellEnd"/>
      <w:r>
        <w:t xml:space="preserve"> “dives” – enter dive specifics</w:t>
      </w:r>
    </w:p>
    <w:p w14:paraId="28C37B7D" w14:textId="7E98F6E9" w:rsidR="009E6A86" w:rsidRDefault="00D651C9" w:rsidP="009E6A86">
      <w:pPr>
        <w:pStyle w:val="ListBullet"/>
        <w:numPr>
          <w:ilvl w:val="2"/>
          <w:numId w:val="3"/>
        </w:numPr>
      </w:pPr>
      <w:r>
        <w:t>Enter Dates and Times:</w:t>
      </w:r>
    </w:p>
    <w:p w14:paraId="0326B275" w14:textId="751A0050" w:rsidR="00D651C9" w:rsidRDefault="00D651C9" w:rsidP="00D651C9">
      <w:pPr>
        <w:pStyle w:val="ListBullet"/>
        <w:numPr>
          <w:ilvl w:val="3"/>
          <w:numId w:val="3"/>
        </w:numPr>
      </w:pPr>
      <w:r>
        <w:t>Start Launch = In water</w:t>
      </w:r>
    </w:p>
    <w:p w14:paraId="4D4542A1" w14:textId="4B45957C" w:rsidR="00D651C9" w:rsidRDefault="00D651C9" w:rsidP="00D651C9">
      <w:pPr>
        <w:pStyle w:val="ListBullet"/>
        <w:numPr>
          <w:ilvl w:val="3"/>
          <w:numId w:val="3"/>
        </w:numPr>
      </w:pPr>
      <w:r>
        <w:t>Start Ops = on bottom</w:t>
      </w:r>
    </w:p>
    <w:p w14:paraId="018AF780" w14:textId="41660D90" w:rsidR="00D651C9" w:rsidRDefault="00D651C9" w:rsidP="00D651C9">
      <w:pPr>
        <w:pStyle w:val="ListBullet"/>
        <w:numPr>
          <w:ilvl w:val="3"/>
          <w:numId w:val="3"/>
        </w:numPr>
      </w:pPr>
      <w:r>
        <w:t>End Ops = off bottom</w:t>
      </w:r>
    </w:p>
    <w:p w14:paraId="55E11314" w14:textId="379512C4" w:rsidR="009E6A86" w:rsidRDefault="00D651C9" w:rsidP="00D651C9">
      <w:pPr>
        <w:pStyle w:val="ListBullet"/>
        <w:numPr>
          <w:ilvl w:val="3"/>
          <w:numId w:val="3"/>
        </w:numPr>
      </w:pPr>
      <w:r>
        <w:t>End/On Deck = on deck</w:t>
      </w:r>
    </w:p>
    <w:p w14:paraId="6CFDB3FB" w14:textId="5DD74866" w:rsidR="00D651C9" w:rsidRDefault="00D651C9" w:rsidP="00D651C9">
      <w:pPr>
        <w:pStyle w:val="ListBullet"/>
        <w:numPr>
          <w:ilvl w:val="4"/>
          <w:numId w:val="3"/>
        </w:numPr>
      </w:pPr>
      <w:r>
        <w:t xml:space="preserve">Good resource for this is </w:t>
      </w:r>
      <w:proofErr w:type="spellStart"/>
      <w:r>
        <w:t>Sealog</w:t>
      </w:r>
      <w:proofErr w:type="spellEnd"/>
      <w:r>
        <w:t xml:space="preserve"> can also call the bridge for launch/on deck times.</w:t>
      </w:r>
    </w:p>
    <w:p w14:paraId="3A932B7F" w14:textId="77777777" w:rsidR="00BD5E8B" w:rsidRDefault="00BD5E8B" w:rsidP="00BD5E8B">
      <w:pPr>
        <w:pStyle w:val="ListBullet"/>
        <w:numPr>
          <w:ilvl w:val="2"/>
          <w:numId w:val="3"/>
        </w:numPr>
      </w:pPr>
      <w:r>
        <w:t>Extract some data for spreadsheet from…</w:t>
      </w:r>
    </w:p>
    <w:p w14:paraId="6A7308C0" w14:textId="4EE1EC90" w:rsidR="00BD5E8B" w:rsidRDefault="00D651C9" w:rsidP="00D651C9">
      <w:pPr>
        <w:pStyle w:val="ListBullet"/>
        <w:numPr>
          <w:ilvl w:val="3"/>
          <w:numId w:val="3"/>
        </w:numPr>
      </w:pPr>
      <w:r>
        <w:t>cd /Volumes/Jason_Data/CruiseID/Vehicle/Procdata/Cruise</w:t>
      </w:r>
      <w:r w:rsidR="00BD5E8B">
        <w:t>ID/Dive#/navest</w:t>
      </w:r>
    </w:p>
    <w:p w14:paraId="5A238F61" w14:textId="77777777" w:rsidR="00BD5E8B" w:rsidRDefault="00BD5E8B" w:rsidP="00BD5E8B">
      <w:pPr>
        <w:pStyle w:val="ListBullet"/>
        <w:numPr>
          <w:ilvl w:val="3"/>
          <w:numId w:val="3"/>
        </w:numPr>
      </w:pPr>
      <w:r>
        <w:t>head Dive#_</w:t>
      </w:r>
      <w:proofErr w:type="spellStart"/>
      <w:r>
        <w:t>renav.ppi</w:t>
      </w:r>
      <w:proofErr w:type="spellEnd"/>
    </w:p>
    <w:p w14:paraId="21407014" w14:textId="77777777" w:rsidR="00BD5E8B" w:rsidRDefault="00BD5E8B" w:rsidP="00BD5E8B">
      <w:pPr>
        <w:pStyle w:val="ListBullet"/>
        <w:numPr>
          <w:ilvl w:val="3"/>
          <w:numId w:val="3"/>
        </w:numPr>
      </w:pPr>
      <w:r>
        <w:t>tail Dive#_</w:t>
      </w:r>
      <w:proofErr w:type="spellStart"/>
      <w:r>
        <w:t>renav.ppi</w:t>
      </w:r>
      <w:proofErr w:type="spellEnd"/>
    </w:p>
    <w:p w14:paraId="40188210" w14:textId="77777777" w:rsidR="00BD5E8B" w:rsidRDefault="00BD5E8B" w:rsidP="00BD5E8B">
      <w:pPr>
        <w:pStyle w:val="ListBullet"/>
        <w:numPr>
          <w:ilvl w:val="3"/>
          <w:numId w:val="3"/>
        </w:numPr>
      </w:pPr>
      <w:r>
        <w:t xml:space="preserve">First record of head is first time on bottom last line in tail is leaving the bottom. Enter bounds far right from </w:t>
      </w:r>
      <w:proofErr w:type="spellStart"/>
      <w:r>
        <w:t>MatLab</w:t>
      </w:r>
      <w:proofErr w:type="spellEnd"/>
      <w:r>
        <w:t xml:space="preserve"> output.</w:t>
      </w:r>
    </w:p>
    <w:p w14:paraId="2CE4212E" w14:textId="12A7E3E8" w:rsidR="00476216" w:rsidRDefault="002D6F7D" w:rsidP="00BD5E8B">
      <w:pPr>
        <w:pStyle w:val="ListBullet"/>
        <w:numPr>
          <w:ilvl w:val="3"/>
          <w:numId w:val="3"/>
        </w:numPr>
      </w:pPr>
      <w:r>
        <w:t xml:space="preserve">Verify </w:t>
      </w:r>
      <w:proofErr w:type="spellStart"/>
      <w:r>
        <w:t>lat</w:t>
      </w:r>
      <w:proofErr w:type="spellEnd"/>
      <w:r>
        <w:t>/</w:t>
      </w:r>
      <w:proofErr w:type="spellStart"/>
      <w:r>
        <w:t>lon</w:t>
      </w:r>
      <w:proofErr w:type="spellEnd"/>
      <w:r>
        <w:t xml:space="preserve"> of origin and gather UTM</w:t>
      </w:r>
    </w:p>
    <w:p w14:paraId="21337E7E" w14:textId="77777777" w:rsidR="002D6F7D" w:rsidRDefault="002D6F7D" w:rsidP="002D6F7D">
      <w:pPr>
        <w:pStyle w:val="ListBullet"/>
        <w:numPr>
          <w:ilvl w:val="4"/>
          <w:numId w:val="3"/>
        </w:numPr>
      </w:pPr>
      <w:r>
        <w:t>/Volumes/Jason_Data/CruiseID/Vehicle/Procdata/CruiseID/Dive#/navest</w:t>
      </w:r>
    </w:p>
    <w:p w14:paraId="4F8872A0" w14:textId="77777777" w:rsidR="002D6F7D" w:rsidRDefault="002D6F7D" w:rsidP="002D6F7D">
      <w:pPr>
        <w:pStyle w:val="ListBullet"/>
        <w:numPr>
          <w:ilvl w:val="4"/>
          <w:numId w:val="3"/>
        </w:numPr>
      </w:pPr>
      <w:r>
        <w:lastRenderedPageBreak/>
        <w:t xml:space="preserve">grep ^DVZ *.DAT |cut –d’ </w:t>
      </w:r>
      <w:proofErr w:type="gramStart"/>
      <w:r>
        <w:t>‘ –</w:t>
      </w:r>
      <w:proofErr w:type="gramEnd"/>
      <w:r>
        <w:t>f 23,24 (</w:t>
      </w:r>
      <w:proofErr w:type="spellStart"/>
      <w:r>
        <w:t>lat</w:t>
      </w:r>
      <w:proofErr w:type="spellEnd"/>
      <w:r>
        <w:t>/</w:t>
      </w:r>
      <w:proofErr w:type="spellStart"/>
      <w:r>
        <w:t>lon</w:t>
      </w:r>
      <w:proofErr w:type="spellEnd"/>
      <w:r>
        <w:t>)</w:t>
      </w:r>
    </w:p>
    <w:p w14:paraId="1AFE19E1" w14:textId="4F6329AA" w:rsidR="002D6F7D" w:rsidRDefault="002D6F7D" w:rsidP="002D6F7D">
      <w:pPr>
        <w:pStyle w:val="ListBullet"/>
        <w:numPr>
          <w:ilvl w:val="4"/>
          <w:numId w:val="3"/>
        </w:numPr>
      </w:pPr>
      <w:r>
        <w:t xml:space="preserve">grep ^DVZ *.DAT |cut –d’ </w:t>
      </w:r>
      <w:proofErr w:type="gramStart"/>
      <w:r>
        <w:t>‘ –</w:t>
      </w:r>
      <w:proofErr w:type="gramEnd"/>
      <w:r>
        <w:t>f 22 (</w:t>
      </w:r>
      <w:proofErr w:type="spellStart"/>
      <w:r>
        <w:t>utm</w:t>
      </w:r>
      <w:proofErr w:type="spellEnd"/>
      <w:r>
        <w:t>)</w:t>
      </w:r>
    </w:p>
    <w:p w14:paraId="28FD4385" w14:textId="1532AA43" w:rsidR="004C1DF2" w:rsidRDefault="00DD5E9C" w:rsidP="002D6F7D">
      <w:pPr>
        <w:pStyle w:val="ListBullet"/>
        <w:numPr>
          <w:ilvl w:val="4"/>
          <w:numId w:val="3"/>
        </w:numPr>
      </w:pPr>
      <w:r>
        <w:t xml:space="preserve">Webb’s version of using </w:t>
      </w:r>
      <w:proofErr w:type="spellStart"/>
      <w:r>
        <w:t>awk</w:t>
      </w:r>
      <w:proofErr w:type="spellEnd"/>
      <w:r>
        <w:t xml:space="preserve"> vs cut has worked much better for me</w:t>
      </w:r>
    </w:p>
    <w:p w14:paraId="22042CAD" w14:textId="5F66B983" w:rsidR="00DD5E9C" w:rsidRDefault="00DD5E9C" w:rsidP="00DD5E9C">
      <w:pPr>
        <w:pStyle w:val="ListBullet"/>
        <w:numPr>
          <w:ilvl w:val="5"/>
          <w:numId w:val="3"/>
        </w:numPr>
      </w:pPr>
      <w:r>
        <w:t xml:space="preserve">grep ^DVZ *.DAT | </w:t>
      </w:r>
      <w:proofErr w:type="spellStart"/>
      <w:r>
        <w:t>awk</w:t>
      </w:r>
      <w:proofErr w:type="spellEnd"/>
      <w:r>
        <w:t xml:space="preserve"> ‘{print $22, $23, $24}’</w:t>
      </w:r>
    </w:p>
    <w:p w14:paraId="5A5F4BEC" w14:textId="76BDA42E" w:rsidR="002D6F7D" w:rsidRDefault="002D6F7D" w:rsidP="00BD5E8B">
      <w:pPr>
        <w:pStyle w:val="ListBullet"/>
        <w:numPr>
          <w:ilvl w:val="3"/>
          <w:numId w:val="3"/>
        </w:numPr>
      </w:pPr>
      <w:r>
        <w:t>Get max depth of each dive</w:t>
      </w:r>
    </w:p>
    <w:p w14:paraId="4FDB452D" w14:textId="2A423899" w:rsidR="002D6F7D" w:rsidRDefault="002D6F7D" w:rsidP="002D6F7D">
      <w:pPr>
        <w:pStyle w:val="ListBullet"/>
        <w:numPr>
          <w:ilvl w:val="4"/>
          <w:numId w:val="3"/>
        </w:numPr>
      </w:pPr>
      <w:r>
        <w:t>/Volumes/</w:t>
      </w:r>
      <w:proofErr w:type="spellStart"/>
      <w:r>
        <w:t>Jason_Data</w:t>
      </w:r>
      <w:proofErr w:type="spellEnd"/>
      <w:r>
        <w:t>/</w:t>
      </w:r>
      <w:proofErr w:type="spellStart"/>
      <w:r>
        <w:t>CruiseID</w:t>
      </w:r>
      <w:proofErr w:type="spellEnd"/>
      <w:r>
        <w:t>/Vehicle/</w:t>
      </w:r>
      <w:proofErr w:type="spellStart"/>
      <w:r>
        <w:t>Procdata</w:t>
      </w:r>
      <w:proofErr w:type="spellEnd"/>
      <w:r>
        <w:t>/</w:t>
      </w:r>
      <w:proofErr w:type="spellStart"/>
      <w:r>
        <w:t>CruiseID</w:t>
      </w:r>
      <w:proofErr w:type="spellEnd"/>
      <w:r>
        <w:t>/Dive#/</w:t>
      </w:r>
    </w:p>
    <w:p w14:paraId="1EC2F201" w14:textId="4AAE341A" w:rsidR="002D6F7D" w:rsidRDefault="002D6F7D" w:rsidP="002D6F7D">
      <w:pPr>
        <w:pStyle w:val="ListBullet"/>
        <w:numPr>
          <w:ilvl w:val="4"/>
          <w:numId w:val="3"/>
        </w:numPr>
      </w:pPr>
      <w:r>
        <w:t>~/bin_scotty/max_jason_depth.pl Dive</w:t>
      </w:r>
      <w:proofErr w:type="gramStart"/>
      <w:r>
        <w:t>#.</w:t>
      </w:r>
      <w:proofErr w:type="spellStart"/>
      <w:r>
        <w:t>DEP.raw</w:t>
      </w:r>
      <w:proofErr w:type="spellEnd"/>
      <w:proofErr w:type="gramEnd"/>
    </w:p>
    <w:p w14:paraId="18119CEB" w14:textId="77777777" w:rsidR="002D6F7D" w:rsidRDefault="002D6F7D" w:rsidP="002D6F7D">
      <w:pPr>
        <w:pStyle w:val="ListBullet"/>
        <w:numPr>
          <w:ilvl w:val="0"/>
          <w:numId w:val="0"/>
        </w:numPr>
        <w:ind w:left="3600"/>
      </w:pPr>
    </w:p>
    <w:p w14:paraId="146261C0" w14:textId="18E32711" w:rsidR="003E04AF" w:rsidRDefault="00BD5E8B" w:rsidP="00244EC3">
      <w:pPr>
        <w:pStyle w:val="ListBullet"/>
        <w:numPr>
          <w:ilvl w:val="2"/>
          <w:numId w:val="3"/>
        </w:numPr>
      </w:pPr>
      <w:r>
        <w:t>Highlights Tab</w:t>
      </w:r>
      <w:bookmarkStart w:id="0" w:name="_GoBack"/>
      <w:bookmarkEnd w:id="0"/>
    </w:p>
    <w:p w14:paraId="6C1C5F86" w14:textId="77777777" w:rsidR="005161AA" w:rsidRDefault="005161AA" w:rsidP="005161AA">
      <w:pPr>
        <w:pStyle w:val="ListBullet"/>
        <w:numPr>
          <w:ilvl w:val="3"/>
          <w:numId w:val="3"/>
        </w:numPr>
      </w:pPr>
      <w:r>
        <w:t>A1 – file &gt; import &gt; csv file &gt; select the log_dive#.csv file from Highlights folder</w:t>
      </w:r>
    </w:p>
    <w:p w14:paraId="12CEA878" w14:textId="0ECEC614" w:rsidR="005161AA" w:rsidRDefault="005161AA" w:rsidP="00A20EB3">
      <w:pPr>
        <w:pStyle w:val="ListBullet"/>
        <w:numPr>
          <w:ilvl w:val="3"/>
          <w:numId w:val="3"/>
        </w:numPr>
      </w:pPr>
      <w:r>
        <w:t>Delimited, comma, general</w:t>
      </w:r>
    </w:p>
    <w:p w14:paraId="546AB7B8" w14:textId="08B44346" w:rsidR="00E30DAA" w:rsidRDefault="00E30DAA" w:rsidP="00E30DAA">
      <w:pPr>
        <w:pStyle w:val="ListBullet"/>
        <w:numPr>
          <w:ilvl w:val="1"/>
          <w:numId w:val="3"/>
        </w:numPr>
      </w:pPr>
      <w:r>
        <w:t>JasonDataPkgSummary.doc</w:t>
      </w:r>
    </w:p>
    <w:p w14:paraId="1E644B95" w14:textId="21B0E9BA" w:rsidR="00E30DAA" w:rsidRDefault="00E30DAA" w:rsidP="00E30DAA">
      <w:pPr>
        <w:pStyle w:val="ListBullet"/>
        <w:numPr>
          <w:ilvl w:val="1"/>
          <w:numId w:val="3"/>
        </w:numPr>
      </w:pPr>
      <w:r>
        <w:t>NDSF_receipt.doc</w:t>
      </w:r>
    </w:p>
    <w:p w14:paraId="06858FBD" w14:textId="1B0336A0" w:rsidR="00E30DAA" w:rsidRDefault="00E30DAA" w:rsidP="00E30DAA">
      <w:pPr>
        <w:pStyle w:val="ListBullet"/>
        <w:numPr>
          <w:ilvl w:val="1"/>
          <w:numId w:val="3"/>
        </w:numPr>
      </w:pPr>
      <w:r>
        <w:t>Highlights_log.xls</w:t>
      </w:r>
    </w:p>
    <w:p w14:paraId="7AA67CEB" w14:textId="114E55B9" w:rsidR="00AD5F07" w:rsidRDefault="00AD5F07" w:rsidP="00AD5F07">
      <w:pPr>
        <w:pStyle w:val="ListBullet"/>
        <w:numPr>
          <w:ilvl w:val="2"/>
          <w:numId w:val="3"/>
        </w:numPr>
      </w:pPr>
      <w:r>
        <w:t xml:space="preserve">Pull off the </w:t>
      </w:r>
      <w:r w:rsidR="002545A5">
        <w:t xml:space="preserve">data logger station. </w:t>
      </w:r>
    </w:p>
    <w:p w14:paraId="7F80F545" w14:textId="31C53FE1" w:rsidR="002545A5" w:rsidRDefault="00CD43CF" w:rsidP="002545A5">
      <w:pPr>
        <w:pStyle w:val="ListBullet"/>
        <w:numPr>
          <w:ilvl w:val="3"/>
          <w:numId w:val="3"/>
        </w:numPr>
      </w:pPr>
      <w:hyperlink r:id="rId7" w:history="1">
        <w:r w:rsidR="002545A5" w:rsidRPr="00F07B30">
          <w:rPr>
            <w:rStyle w:val="Hyperlink"/>
          </w:rPr>
          <w:t>datalogger@198.17.154.67</w:t>
        </w:r>
      </w:hyperlink>
      <w:r w:rsidR="002545A5">
        <w:t xml:space="preserve"> </w:t>
      </w:r>
      <w:proofErr w:type="gramStart"/>
      <w:r w:rsidR="002545A5">
        <w:t>pass:dsldata</w:t>
      </w:r>
      <w:proofErr w:type="gramEnd"/>
      <w:r w:rsidR="002545A5">
        <w:t>1</w:t>
      </w:r>
    </w:p>
    <w:p w14:paraId="071AFF6A" w14:textId="5DDC1D04" w:rsidR="002545A5" w:rsidRDefault="002545A5" w:rsidP="002545A5">
      <w:pPr>
        <w:pStyle w:val="ListBullet"/>
        <w:numPr>
          <w:ilvl w:val="3"/>
          <w:numId w:val="3"/>
        </w:numPr>
      </w:pPr>
      <w:proofErr w:type="spellStart"/>
      <w:r>
        <w:t>scp</w:t>
      </w:r>
      <w:proofErr w:type="spellEnd"/>
      <w:r>
        <w:t xml:space="preserve"> &lt;filename&gt; tina@198.17.154.184:/Volumes/</w:t>
      </w:r>
      <w:proofErr w:type="spellStart"/>
      <w:r>
        <w:t>Jason_Data</w:t>
      </w:r>
      <w:proofErr w:type="spellEnd"/>
    </w:p>
    <w:p w14:paraId="1875FA52" w14:textId="3B59FB0A" w:rsidR="00E30DAA" w:rsidRDefault="00E30DAA" w:rsidP="005B2B3F">
      <w:pPr>
        <w:pStyle w:val="ListBullet"/>
        <w:numPr>
          <w:ilvl w:val="1"/>
          <w:numId w:val="3"/>
        </w:numPr>
      </w:pPr>
      <w:proofErr w:type="spellStart"/>
      <w:r>
        <w:t>Config</w:t>
      </w:r>
      <w:proofErr w:type="spellEnd"/>
      <w:r>
        <w:t xml:space="preserve"> Pics – Per dive number</w:t>
      </w:r>
      <w:r w:rsidR="00D5083E">
        <w:t xml:space="preserve">; get 360 views on Jason and close </w:t>
      </w:r>
      <w:proofErr w:type="gramStart"/>
      <w:r w:rsidR="00D5083E">
        <w:t>up’s</w:t>
      </w:r>
      <w:proofErr w:type="gramEnd"/>
      <w:r w:rsidR="00D5083E">
        <w:t xml:space="preserve"> of sensor additions and any unique setup.</w:t>
      </w:r>
    </w:p>
    <w:p w14:paraId="4466492D" w14:textId="7D20003A" w:rsidR="00E37FC1" w:rsidRDefault="00E37FC1" w:rsidP="005B2B3F">
      <w:pPr>
        <w:pStyle w:val="ListBullet"/>
        <w:numPr>
          <w:ilvl w:val="1"/>
          <w:numId w:val="3"/>
        </w:numPr>
      </w:pPr>
      <w:r>
        <w:t>Dive Reports – EL prepares. Will be asked for 4 time points, max depth, possibly weather and formatting.</w:t>
      </w:r>
    </w:p>
    <w:p w14:paraId="181F201F" w14:textId="7B53282D" w:rsidR="00E37FC1" w:rsidRDefault="00E37FC1" w:rsidP="00E37FC1">
      <w:pPr>
        <w:pStyle w:val="ListBullet"/>
        <w:numPr>
          <w:ilvl w:val="2"/>
          <w:numId w:val="3"/>
        </w:numPr>
      </w:pPr>
      <w:r>
        <w:t xml:space="preserve">Dive reports get </w:t>
      </w:r>
      <w:proofErr w:type="spellStart"/>
      <w:r>
        <w:t>PDF’d</w:t>
      </w:r>
      <w:proofErr w:type="spellEnd"/>
      <w:r>
        <w:t xml:space="preserve"> and emailed to </w:t>
      </w:r>
      <w:proofErr w:type="spellStart"/>
      <w:r>
        <w:t>rmunier@whoi</w:t>
      </w:r>
      <w:proofErr w:type="spellEnd"/>
      <w:r>
        <w:t xml:space="preserve">, </w:t>
      </w:r>
      <w:proofErr w:type="spellStart"/>
      <w:r>
        <w:t>ssoule@whoi</w:t>
      </w:r>
      <w:proofErr w:type="spellEnd"/>
      <w:r>
        <w:t xml:space="preserve"> and DSL-Sea</w:t>
      </w:r>
    </w:p>
    <w:p w14:paraId="192EF2AC" w14:textId="0110B0E5" w:rsidR="00AC41DA" w:rsidRDefault="00E30DAA" w:rsidP="00AC41DA">
      <w:pPr>
        <w:pStyle w:val="ListBullet"/>
      </w:pPr>
      <w:r>
        <w:t>H264Recordings</w:t>
      </w:r>
    </w:p>
    <w:p w14:paraId="13C8D8F8" w14:textId="33A5D62B" w:rsidR="008720DE" w:rsidRDefault="008720DE" w:rsidP="008720DE">
      <w:pPr>
        <w:pStyle w:val="ListBullet"/>
        <w:numPr>
          <w:ilvl w:val="1"/>
          <w:numId w:val="3"/>
        </w:numPr>
      </w:pPr>
      <w:r>
        <w:t>H264rec3</w:t>
      </w:r>
    </w:p>
    <w:p w14:paraId="49CF44D6" w14:textId="5B4F5CE7" w:rsidR="006C6F6D" w:rsidRDefault="006C6F6D" w:rsidP="004347FD">
      <w:pPr>
        <w:pStyle w:val="ListBullet"/>
        <w:numPr>
          <w:ilvl w:val="2"/>
          <w:numId w:val="3"/>
        </w:numPr>
      </w:pPr>
      <w:r>
        <w:t>~/</w:t>
      </w:r>
      <w:proofErr w:type="spellStart"/>
      <w:r>
        <w:t>src</w:t>
      </w:r>
      <w:proofErr w:type="spellEnd"/>
      <w:r>
        <w:t>/CamDisplayStable201710</w:t>
      </w:r>
      <w:proofErr w:type="gramStart"/>
      <w:r>
        <w:t>$ .</w:t>
      </w:r>
      <w:proofErr w:type="gramEnd"/>
      <w:r>
        <w:t>/cam_display.py</w:t>
      </w:r>
    </w:p>
    <w:p w14:paraId="2F90A67A" w14:textId="73E89429" w:rsidR="006C6F6D" w:rsidRDefault="006C6F6D" w:rsidP="006C6F6D">
      <w:pPr>
        <w:pStyle w:val="ListBullet"/>
        <w:numPr>
          <w:ilvl w:val="2"/>
          <w:numId w:val="3"/>
        </w:numPr>
      </w:pPr>
      <w:r>
        <w:t>runs the Cam Display to start recording/growing</w:t>
      </w:r>
    </w:p>
    <w:p w14:paraId="5160D3D3" w14:textId="65566EBE" w:rsidR="004347FD" w:rsidRDefault="004347FD" w:rsidP="006C6F6D">
      <w:pPr>
        <w:pStyle w:val="ListBullet"/>
        <w:numPr>
          <w:ilvl w:val="2"/>
          <w:numId w:val="3"/>
        </w:numPr>
      </w:pPr>
      <w:r>
        <w:t>pulling data</w:t>
      </w:r>
    </w:p>
    <w:p w14:paraId="0AAB367F" w14:textId="7DE9A6EF" w:rsidR="004347FD" w:rsidRDefault="004347FD" w:rsidP="004347FD">
      <w:pPr>
        <w:pStyle w:val="ListBullet"/>
        <w:numPr>
          <w:ilvl w:val="3"/>
          <w:numId w:val="3"/>
        </w:numPr>
      </w:pPr>
      <w:proofErr w:type="spellStart"/>
      <w:r>
        <w:t>ssh</w:t>
      </w:r>
      <w:proofErr w:type="spellEnd"/>
      <w:r>
        <w:t xml:space="preserve"> </w:t>
      </w:r>
      <w:hyperlink r:id="rId8" w:history="1">
        <w:r w:rsidRPr="006502B1">
          <w:rPr>
            <w:rStyle w:val="Hyperlink"/>
          </w:rPr>
          <w:t>installer@198.17.154.198</w:t>
        </w:r>
      </w:hyperlink>
      <w:r>
        <w:t xml:space="preserve"> pass: </w:t>
      </w:r>
      <w:proofErr w:type="spellStart"/>
      <w:proofErr w:type="gramStart"/>
      <w:r>
        <w:t>dsl!inst</w:t>
      </w:r>
      <w:proofErr w:type="spellEnd"/>
      <w:proofErr w:type="gramEnd"/>
    </w:p>
    <w:p w14:paraId="0F283E43" w14:textId="15E93AD4" w:rsidR="00A95315" w:rsidRDefault="00A95315" w:rsidP="004347FD">
      <w:pPr>
        <w:pStyle w:val="ListBullet"/>
        <w:numPr>
          <w:ilvl w:val="3"/>
          <w:numId w:val="3"/>
        </w:numPr>
      </w:pPr>
      <w:r>
        <w:t xml:space="preserve">cd </w:t>
      </w:r>
      <w:proofErr w:type="spellStart"/>
      <w:r>
        <w:t>src</w:t>
      </w:r>
      <w:proofErr w:type="spellEnd"/>
      <w:r>
        <w:t>/CamDisplayStable201710</w:t>
      </w:r>
    </w:p>
    <w:p w14:paraId="07B62B8B" w14:textId="276C9993" w:rsidR="004347FD" w:rsidRDefault="004347FD" w:rsidP="004347FD">
      <w:pPr>
        <w:pStyle w:val="ListBullet"/>
        <w:numPr>
          <w:ilvl w:val="3"/>
          <w:numId w:val="3"/>
        </w:numPr>
      </w:pPr>
      <w:proofErr w:type="spellStart"/>
      <w:r>
        <w:t>scp</w:t>
      </w:r>
      <w:proofErr w:type="spellEnd"/>
      <w:r>
        <w:t xml:space="preserve"> *</w:t>
      </w:r>
      <w:proofErr w:type="spellStart"/>
      <w:r>
        <w:t>yyyymmdd</w:t>
      </w:r>
      <w:proofErr w:type="spellEnd"/>
      <w:r>
        <w:t>*.</w:t>
      </w:r>
      <w:proofErr w:type="spellStart"/>
      <w:r>
        <w:t>ts</w:t>
      </w:r>
      <w:proofErr w:type="spellEnd"/>
      <w:r>
        <w:t xml:space="preserve"> </w:t>
      </w:r>
      <w:hyperlink r:id="rId9" w:history="1">
        <w:r w:rsidR="00154139" w:rsidRPr="006502B1">
          <w:rPr>
            <w:rStyle w:val="Hyperlink"/>
          </w:rPr>
          <w:t>tina@198.17.154.184:/Volumes/</w:t>
        </w:r>
        <w:proofErr w:type="spellStart"/>
        <w:r w:rsidR="00154139" w:rsidRPr="006502B1">
          <w:rPr>
            <w:rStyle w:val="Hyperlink"/>
          </w:rPr>
          <w:t>Jason_Data</w:t>
        </w:r>
        <w:proofErr w:type="spellEnd"/>
        <w:r w:rsidR="00154139" w:rsidRPr="006502B1">
          <w:rPr>
            <w:rStyle w:val="Hyperlink"/>
          </w:rPr>
          <w:t>/</w:t>
        </w:r>
        <w:proofErr w:type="spellStart"/>
        <w:r w:rsidR="00154139" w:rsidRPr="006502B1">
          <w:rPr>
            <w:rStyle w:val="Hyperlink"/>
          </w:rPr>
          <w:t>CruiseID</w:t>
        </w:r>
        <w:proofErr w:type="spellEnd"/>
        <w:r w:rsidR="00154139" w:rsidRPr="006502B1">
          <w:rPr>
            <w:rStyle w:val="Hyperlink"/>
          </w:rPr>
          <w:t>/h264/Dive#</w:t>
        </w:r>
      </w:hyperlink>
    </w:p>
    <w:p w14:paraId="603F389F" w14:textId="71F38FD2" w:rsidR="00154139" w:rsidRDefault="00154139" w:rsidP="004347FD">
      <w:pPr>
        <w:pStyle w:val="ListBullet"/>
        <w:numPr>
          <w:ilvl w:val="3"/>
          <w:numId w:val="3"/>
        </w:numPr>
      </w:pPr>
      <w:r>
        <w:t>need to do this for .</w:t>
      </w:r>
      <w:proofErr w:type="spellStart"/>
      <w:r>
        <w:t>ts</w:t>
      </w:r>
      <w:proofErr w:type="spellEnd"/>
      <w:r>
        <w:t xml:space="preserve"> (Videos), .txt (Metadata), and .</w:t>
      </w:r>
      <w:proofErr w:type="spellStart"/>
      <w:r>
        <w:t>srt</w:t>
      </w:r>
      <w:proofErr w:type="spellEnd"/>
      <w:r>
        <w:t xml:space="preserve"> (Subtitles)</w:t>
      </w:r>
    </w:p>
    <w:p w14:paraId="7CC7C62D" w14:textId="0FDDCB26" w:rsidR="004347FD" w:rsidRDefault="004347FD" w:rsidP="002B3C6F">
      <w:pPr>
        <w:pStyle w:val="ListBullet"/>
        <w:numPr>
          <w:ilvl w:val="1"/>
          <w:numId w:val="3"/>
        </w:numPr>
      </w:pPr>
      <w:r>
        <w:t>H264rec4</w:t>
      </w:r>
    </w:p>
    <w:p w14:paraId="4793D00B" w14:textId="598BD8BB" w:rsidR="002F1EAF" w:rsidRDefault="002F1EAF" w:rsidP="002F1EAF">
      <w:pPr>
        <w:pStyle w:val="ListBullet"/>
        <w:numPr>
          <w:ilvl w:val="2"/>
          <w:numId w:val="3"/>
        </w:numPr>
      </w:pPr>
      <w:r>
        <w:t>Rec 4 is acting as backup in case something goes down on rec 3. You do not need to download these files unless something is wrong with rec3. These files can be deleted post dive/cruise as space is needed.</w:t>
      </w:r>
    </w:p>
    <w:p w14:paraId="170AAEBA" w14:textId="540CD83C" w:rsidR="004347FD" w:rsidRDefault="004347FD" w:rsidP="004347FD">
      <w:pPr>
        <w:pStyle w:val="ListBullet"/>
        <w:numPr>
          <w:ilvl w:val="2"/>
          <w:numId w:val="3"/>
        </w:numPr>
      </w:pPr>
      <w:r>
        <w:t>~/</w:t>
      </w:r>
      <w:proofErr w:type="spellStart"/>
      <w:r>
        <w:t>src</w:t>
      </w:r>
      <w:proofErr w:type="spellEnd"/>
      <w:r>
        <w:t>/CamDisplay3</w:t>
      </w:r>
      <w:proofErr w:type="gramStart"/>
      <w:r>
        <w:t>$ .</w:t>
      </w:r>
      <w:proofErr w:type="gramEnd"/>
      <w:r>
        <w:t>/cam_display.py</w:t>
      </w:r>
    </w:p>
    <w:p w14:paraId="4AC71F69" w14:textId="0BD04E84" w:rsidR="004347FD" w:rsidRDefault="004347FD" w:rsidP="004347FD">
      <w:pPr>
        <w:pStyle w:val="ListBullet"/>
        <w:numPr>
          <w:ilvl w:val="2"/>
          <w:numId w:val="3"/>
        </w:numPr>
      </w:pPr>
      <w:r>
        <w:t>runs the Cam Display to start recording/growing</w:t>
      </w:r>
    </w:p>
    <w:p w14:paraId="013D346D" w14:textId="39DF3281" w:rsidR="00316DBF" w:rsidRDefault="00316DBF" w:rsidP="004347FD">
      <w:pPr>
        <w:pStyle w:val="ListBullet"/>
        <w:numPr>
          <w:ilvl w:val="2"/>
          <w:numId w:val="3"/>
        </w:numPr>
      </w:pPr>
      <w:r>
        <w:t>pulling data</w:t>
      </w:r>
    </w:p>
    <w:p w14:paraId="5D6E2EB9" w14:textId="54412473" w:rsidR="00840B29" w:rsidRDefault="00840B29" w:rsidP="00840B29">
      <w:pPr>
        <w:pStyle w:val="ListBullet"/>
        <w:numPr>
          <w:ilvl w:val="3"/>
          <w:numId w:val="3"/>
        </w:numPr>
      </w:pPr>
      <w:proofErr w:type="spellStart"/>
      <w:r>
        <w:t>ssh</w:t>
      </w:r>
      <w:proofErr w:type="spellEnd"/>
      <w:r>
        <w:t xml:space="preserve"> </w:t>
      </w:r>
      <w:hyperlink r:id="rId10" w:history="1">
        <w:r w:rsidRPr="00F07B30">
          <w:rPr>
            <w:rStyle w:val="Hyperlink"/>
          </w:rPr>
          <w:t>scotty@198.17.154.189</w:t>
        </w:r>
      </w:hyperlink>
      <w:r>
        <w:t xml:space="preserve"> pass: </w:t>
      </w:r>
      <w:proofErr w:type="spellStart"/>
      <w:proofErr w:type="gramStart"/>
      <w:r>
        <w:t>dsl!scot</w:t>
      </w:r>
      <w:proofErr w:type="spellEnd"/>
      <w:proofErr w:type="gramEnd"/>
    </w:p>
    <w:p w14:paraId="2410F6F7" w14:textId="43744BEC" w:rsidR="00316DBF" w:rsidRDefault="00316DBF" w:rsidP="00316DBF">
      <w:pPr>
        <w:pStyle w:val="ListBullet"/>
        <w:numPr>
          <w:ilvl w:val="3"/>
          <w:numId w:val="3"/>
        </w:numPr>
      </w:pPr>
      <w:r>
        <w:t>from h264rec4 computer (can access via KVM)</w:t>
      </w:r>
    </w:p>
    <w:p w14:paraId="1E609BCC" w14:textId="77777777" w:rsidR="00316DBF" w:rsidRDefault="00316DBF" w:rsidP="00316DBF">
      <w:pPr>
        <w:pStyle w:val="ListBullet"/>
        <w:numPr>
          <w:ilvl w:val="3"/>
          <w:numId w:val="3"/>
        </w:numPr>
      </w:pPr>
      <w:proofErr w:type="spellStart"/>
      <w:r>
        <w:t>scp</w:t>
      </w:r>
      <w:proofErr w:type="spellEnd"/>
      <w:r>
        <w:t xml:space="preserve"> *</w:t>
      </w:r>
      <w:proofErr w:type="spellStart"/>
      <w:r>
        <w:t>yyyymmdd</w:t>
      </w:r>
      <w:proofErr w:type="spellEnd"/>
      <w:r>
        <w:t>*.</w:t>
      </w:r>
      <w:proofErr w:type="spellStart"/>
      <w:r>
        <w:t>ts</w:t>
      </w:r>
      <w:proofErr w:type="spellEnd"/>
      <w:r>
        <w:t xml:space="preserve"> </w:t>
      </w:r>
      <w:hyperlink r:id="rId11" w:history="1">
        <w:r w:rsidRPr="006502B1">
          <w:rPr>
            <w:rStyle w:val="Hyperlink"/>
          </w:rPr>
          <w:t>tina@198.17.154.184:/Volumes/</w:t>
        </w:r>
        <w:proofErr w:type="spellStart"/>
        <w:r w:rsidRPr="006502B1">
          <w:rPr>
            <w:rStyle w:val="Hyperlink"/>
          </w:rPr>
          <w:t>Jason_Data</w:t>
        </w:r>
        <w:proofErr w:type="spellEnd"/>
        <w:r w:rsidRPr="006502B1">
          <w:rPr>
            <w:rStyle w:val="Hyperlink"/>
          </w:rPr>
          <w:t>/</w:t>
        </w:r>
        <w:proofErr w:type="spellStart"/>
        <w:r w:rsidRPr="006502B1">
          <w:rPr>
            <w:rStyle w:val="Hyperlink"/>
          </w:rPr>
          <w:t>CruiseID</w:t>
        </w:r>
        <w:proofErr w:type="spellEnd"/>
        <w:r w:rsidRPr="006502B1">
          <w:rPr>
            <w:rStyle w:val="Hyperlink"/>
          </w:rPr>
          <w:t>/h264/Dive#</w:t>
        </w:r>
      </w:hyperlink>
    </w:p>
    <w:p w14:paraId="0B251C79" w14:textId="2832AF5B" w:rsidR="00316DBF" w:rsidRDefault="00316DBF" w:rsidP="00316DBF">
      <w:pPr>
        <w:pStyle w:val="ListBullet"/>
        <w:numPr>
          <w:ilvl w:val="3"/>
          <w:numId w:val="3"/>
        </w:numPr>
      </w:pPr>
      <w:r>
        <w:t>need to do this for .</w:t>
      </w:r>
      <w:proofErr w:type="spellStart"/>
      <w:r>
        <w:t>ts</w:t>
      </w:r>
      <w:proofErr w:type="spellEnd"/>
      <w:r>
        <w:t xml:space="preserve"> (Videos), .txt (Metadata), and .</w:t>
      </w:r>
      <w:proofErr w:type="spellStart"/>
      <w:r>
        <w:t>srt</w:t>
      </w:r>
      <w:proofErr w:type="spellEnd"/>
      <w:r>
        <w:t xml:space="preserve"> (Subtitles)</w:t>
      </w:r>
    </w:p>
    <w:p w14:paraId="7A4768A3" w14:textId="2086223D" w:rsidR="00CE13F4" w:rsidRDefault="00CE13F4" w:rsidP="00316DBF">
      <w:pPr>
        <w:pStyle w:val="ListBullet"/>
        <w:numPr>
          <w:ilvl w:val="3"/>
          <w:numId w:val="3"/>
        </w:numPr>
      </w:pPr>
      <w:r>
        <w:t>each 15min clip, 1-2 merges per minute, 15 minute per hour on bottom (can be lengthy process)</w:t>
      </w:r>
    </w:p>
    <w:p w14:paraId="3B7DEEEE" w14:textId="494E961A" w:rsidR="00316DBF" w:rsidRDefault="00316DBF" w:rsidP="002B3C6F">
      <w:pPr>
        <w:pStyle w:val="ListBullet"/>
        <w:numPr>
          <w:ilvl w:val="1"/>
          <w:numId w:val="3"/>
        </w:numPr>
      </w:pPr>
      <w:r>
        <w:t>Data Processing for both h264’s</w:t>
      </w:r>
    </w:p>
    <w:p w14:paraId="05F2A91E" w14:textId="66BE2778" w:rsidR="00316DBF" w:rsidRDefault="00316DBF" w:rsidP="00316DBF">
      <w:pPr>
        <w:pStyle w:val="ListBullet"/>
        <w:numPr>
          <w:ilvl w:val="2"/>
          <w:numId w:val="3"/>
        </w:numPr>
      </w:pPr>
      <w:r>
        <w:t>Organize data into folders</w:t>
      </w:r>
    </w:p>
    <w:p w14:paraId="010CA2D6" w14:textId="77777777" w:rsidR="00CE13F4" w:rsidRDefault="00CE13F4" w:rsidP="00CE13F4">
      <w:pPr>
        <w:pStyle w:val="ListBullet"/>
        <w:numPr>
          <w:ilvl w:val="3"/>
          <w:numId w:val="3"/>
        </w:numPr>
      </w:pPr>
      <w:r>
        <w:t>.</w:t>
      </w:r>
      <w:proofErr w:type="spellStart"/>
      <w:r>
        <w:t>srt</w:t>
      </w:r>
      <w:proofErr w:type="spellEnd"/>
      <w:r>
        <w:t xml:space="preserve"> = Subtitles mv *.</w:t>
      </w:r>
      <w:proofErr w:type="spellStart"/>
      <w:r>
        <w:t>srt</w:t>
      </w:r>
      <w:proofErr w:type="spellEnd"/>
      <w:r>
        <w:t xml:space="preserve"> Subtitles</w:t>
      </w:r>
    </w:p>
    <w:p w14:paraId="5CCF9B05" w14:textId="77777777" w:rsidR="00CE13F4" w:rsidRDefault="00CE13F4" w:rsidP="00CE13F4">
      <w:pPr>
        <w:pStyle w:val="ListBullet"/>
        <w:numPr>
          <w:ilvl w:val="3"/>
          <w:numId w:val="3"/>
        </w:numPr>
      </w:pPr>
      <w:r>
        <w:t>.txt = Metadata mv *.txt Metadata</w:t>
      </w:r>
    </w:p>
    <w:p w14:paraId="70E7A0B1" w14:textId="237B0043" w:rsidR="00CE13F4" w:rsidRDefault="00CE13F4" w:rsidP="00CE13F4">
      <w:pPr>
        <w:pStyle w:val="ListBullet"/>
        <w:numPr>
          <w:ilvl w:val="3"/>
          <w:numId w:val="3"/>
        </w:numPr>
      </w:pPr>
      <w:r>
        <w:t>.</w:t>
      </w:r>
      <w:proofErr w:type="spellStart"/>
      <w:r>
        <w:t>ts</w:t>
      </w:r>
      <w:proofErr w:type="spellEnd"/>
      <w:r>
        <w:t xml:space="preserve"> = Videos mv *</w:t>
      </w:r>
      <w:proofErr w:type="spellStart"/>
      <w:r>
        <w:t>ts</w:t>
      </w:r>
      <w:proofErr w:type="spellEnd"/>
      <w:r>
        <w:t xml:space="preserve"> Videos</w:t>
      </w:r>
    </w:p>
    <w:p w14:paraId="2B83BFFE" w14:textId="786949F6" w:rsidR="00CE13F4" w:rsidRDefault="00CE13F4" w:rsidP="00CE13F4">
      <w:pPr>
        <w:pStyle w:val="ListBullet"/>
        <w:numPr>
          <w:ilvl w:val="3"/>
          <w:numId w:val="3"/>
        </w:numPr>
      </w:pPr>
      <w:r>
        <w:t>will end up with .</w:t>
      </w:r>
      <w:proofErr w:type="spellStart"/>
      <w:r>
        <w:t>ts</w:t>
      </w:r>
      <w:proofErr w:type="spellEnd"/>
      <w:r>
        <w:t xml:space="preserve"> file +5subtitles per video</w:t>
      </w:r>
    </w:p>
    <w:p w14:paraId="646C0302" w14:textId="07BAFCE0" w:rsidR="00316DBF" w:rsidRDefault="00CE13F4" w:rsidP="00CE13F4">
      <w:pPr>
        <w:pStyle w:val="ListBullet"/>
        <w:numPr>
          <w:ilvl w:val="2"/>
          <w:numId w:val="3"/>
        </w:numPr>
      </w:pPr>
      <w:r>
        <w:t>Creation of 5</w:t>
      </w:r>
      <w:r w:rsidRPr="00CE13F4">
        <w:rPr>
          <w:vertAlign w:val="superscript"/>
        </w:rPr>
        <w:t>th</w:t>
      </w:r>
      <w:r>
        <w:t xml:space="preserve"> subtitle that incorporates </w:t>
      </w:r>
      <w:proofErr w:type="gramStart"/>
      <w:r>
        <w:t>the .</w:t>
      </w:r>
      <w:proofErr w:type="spellStart"/>
      <w:r>
        <w:t>ppi</w:t>
      </w:r>
      <w:proofErr w:type="spellEnd"/>
      <w:proofErr w:type="gramEnd"/>
      <w:r>
        <w:t xml:space="preserve"> </w:t>
      </w:r>
      <w:proofErr w:type="spellStart"/>
      <w:r>
        <w:t>renav</w:t>
      </w:r>
      <w:proofErr w:type="spellEnd"/>
    </w:p>
    <w:p w14:paraId="0F779F88" w14:textId="7E708851" w:rsidR="00CE13F4" w:rsidRDefault="00CE13F4" w:rsidP="00CE13F4">
      <w:pPr>
        <w:pStyle w:val="ListBullet"/>
        <w:numPr>
          <w:ilvl w:val="3"/>
          <w:numId w:val="3"/>
        </w:numPr>
      </w:pPr>
      <w:r>
        <w:t>cd /Subtitles</w:t>
      </w:r>
    </w:p>
    <w:p w14:paraId="5794B1A9" w14:textId="00DC9595" w:rsidR="00CE13F4" w:rsidRDefault="00CE13F4" w:rsidP="00CE13F4">
      <w:pPr>
        <w:pStyle w:val="ListBullet"/>
        <w:numPr>
          <w:ilvl w:val="3"/>
          <w:numId w:val="3"/>
        </w:numPr>
      </w:pPr>
      <w:r>
        <w:t xml:space="preserve">vi (or </w:t>
      </w:r>
      <w:proofErr w:type="spellStart"/>
      <w:r>
        <w:t>nano</w:t>
      </w:r>
      <w:proofErr w:type="spellEnd"/>
      <w:r>
        <w:t>) ~/bin_scotty/make_st5.pl</w:t>
      </w:r>
    </w:p>
    <w:p w14:paraId="7C10AD1C" w14:textId="2917AE47" w:rsidR="00B0079C" w:rsidRDefault="008667D2" w:rsidP="00B0079C">
      <w:pPr>
        <w:pStyle w:val="ListBullet"/>
        <w:numPr>
          <w:ilvl w:val="4"/>
          <w:numId w:val="3"/>
        </w:numPr>
      </w:pPr>
      <w:r>
        <w:t>set proper d</w:t>
      </w:r>
      <w:r w:rsidR="00B0079C">
        <w:t>ive num</w:t>
      </w:r>
      <w:r>
        <w:t>b</w:t>
      </w:r>
      <w:r w:rsidR="00B0079C">
        <w:t>er/path</w:t>
      </w:r>
    </w:p>
    <w:p w14:paraId="3E2A8928" w14:textId="0F885424" w:rsidR="00CE13F4" w:rsidRDefault="00B0079C" w:rsidP="00CE13F4">
      <w:pPr>
        <w:pStyle w:val="ListBullet"/>
        <w:numPr>
          <w:ilvl w:val="3"/>
          <w:numId w:val="3"/>
        </w:numPr>
      </w:pPr>
      <w:r>
        <w:t>~/bin_scotty/make_st5.pl *st1.srt</w:t>
      </w:r>
    </w:p>
    <w:p w14:paraId="492FB847" w14:textId="68C19710" w:rsidR="00B0079C" w:rsidRDefault="00B0079C" w:rsidP="00CE13F4">
      <w:pPr>
        <w:pStyle w:val="ListBullet"/>
        <w:numPr>
          <w:ilvl w:val="3"/>
          <w:numId w:val="3"/>
        </w:numPr>
      </w:pPr>
      <w:r>
        <w:t>cd</w:t>
      </w:r>
      <w:proofErr w:type="gramStart"/>
      <w:r>
        <w:t xml:space="preserve"> ..</w:t>
      </w:r>
      <w:proofErr w:type="gramEnd"/>
    </w:p>
    <w:p w14:paraId="46BD570E" w14:textId="65CD3EFD" w:rsidR="00B0079C" w:rsidRDefault="00B0079C" w:rsidP="00CE13F4">
      <w:pPr>
        <w:pStyle w:val="ListBullet"/>
        <w:numPr>
          <w:ilvl w:val="3"/>
          <w:numId w:val="3"/>
        </w:numPr>
      </w:pPr>
      <w:r>
        <w:t>~/bin_scotty/make_J2_mkv.sh</w:t>
      </w:r>
    </w:p>
    <w:p w14:paraId="0DF66B9F" w14:textId="418B61F7" w:rsidR="00B0079C" w:rsidRDefault="00B0079C" w:rsidP="00CE13F4">
      <w:pPr>
        <w:pStyle w:val="ListBullet"/>
        <w:numPr>
          <w:ilvl w:val="3"/>
          <w:numId w:val="3"/>
        </w:numPr>
      </w:pPr>
      <w:r>
        <w:t xml:space="preserve">will see </w:t>
      </w:r>
      <w:proofErr w:type="spellStart"/>
      <w:r>
        <w:t>videos.mkv</w:t>
      </w:r>
      <w:proofErr w:type="spellEnd"/>
      <w:r>
        <w:t xml:space="preserve"> created in main h264/Dive#</w:t>
      </w:r>
    </w:p>
    <w:p w14:paraId="4DA7438A" w14:textId="24D6D5AF" w:rsidR="00EA77B9" w:rsidRDefault="00EA77B9" w:rsidP="002B3C6F">
      <w:pPr>
        <w:pStyle w:val="ListBullet"/>
        <w:numPr>
          <w:ilvl w:val="1"/>
          <w:numId w:val="3"/>
        </w:numPr>
      </w:pPr>
      <w:r>
        <w:t>Backing up H264 Recorders</w:t>
      </w:r>
    </w:p>
    <w:p w14:paraId="06BD45C0" w14:textId="3354FEC1" w:rsidR="008E3AF3" w:rsidRDefault="008E3AF3" w:rsidP="008E3AF3">
      <w:pPr>
        <w:pStyle w:val="ListBullet"/>
        <w:numPr>
          <w:ilvl w:val="2"/>
          <w:numId w:val="3"/>
        </w:numPr>
      </w:pPr>
      <w:r>
        <w:t>Talk to Scotty and better understand /scratch1</w:t>
      </w:r>
    </w:p>
    <w:p w14:paraId="1B3A2B35" w14:textId="6A0F073B" w:rsidR="00B0079C" w:rsidRDefault="00B0079C" w:rsidP="008E3AF3">
      <w:pPr>
        <w:pStyle w:val="ListBullet"/>
        <w:numPr>
          <w:ilvl w:val="2"/>
          <w:numId w:val="3"/>
        </w:numPr>
      </w:pPr>
      <w:r>
        <w:t>Definitely want to clean out/back up main directory in between dives</w:t>
      </w:r>
    </w:p>
    <w:p w14:paraId="21984801" w14:textId="5D955D77" w:rsidR="00B0079C" w:rsidRDefault="00B0079C" w:rsidP="008E3AF3">
      <w:pPr>
        <w:pStyle w:val="ListBullet"/>
        <w:numPr>
          <w:ilvl w:val="2"/>
          <w:numId w:val="3"/>
        </w:numPr>
      </w:pPr>
      <w:r>
        <w:t>For RR1902 created a dive folder in main directory to main contents to.</w:t>
      </w:r>
    </w:p>
    <w:p w14:paraId="26E518CB" w14:textId="6CCE440B" w:rsidR="002B3C6F" w:rsidRDefault="00DB3D41" w:rsidP="002B3C6F">
      <w:pPr>
        <w:pStyle w:val="ListBullet"/>
        <w:numPr>
          <w:ilvl w:val="1"/>
          <w:numId w:val="3"/>
        </w:numPr>
      </w:pPr>
      <w:r>
        <w:t>Troubleshooting</w:t>
      </w:r>
    </w:p>
    <w:p w14:paraId="62CCFB36" w14:textId="327C9BE1" w:rsidR="00DB3D41" w:rsidRDefault="00DB3D41" w:rsidP="00DB3D41">
      <w:pPr>
        <w:pStyle w:val="ListBullet"/>
        <w:numPr>
          <w:ilvl w:val="2"/>
          <w:numId w:val="3"/>
        </w:numPr>
      </w:pPr>
      <w:r>
        <w:t xml:space="preserve">If recorders start recording but don’t switch to </w:t>
      </w:r>
      <w:r w:rsidR="006C6F6D">
        <w:t>growing,</w:t>
      </w:r>
      <w:r>
        <w:t xml:space="preserve"> try rebooting the machine.</w:t>
      </w:r>
    </w:p>
    <w:p w14:paraId="4103547B" w14:textId="37CCCB8D" w:rsidR="00CE13F4" w:rsidRDefault="00CE13F4" w:rsidP="00DB3D41">
      <w:pPr>
        <w:pStyle w:val="ListBullet"/>
        <w:numPr>
          <w:ilvl w:val="2"/>
          <w:numId w:val="3"/>
        </w:numPr>
      </w:pPr>
      <w:r>
        <w:t>Pink tint to videos is likely sign of bad HDMI splitter</w:t>
      </w:r>
    </w:p>
    <w:p w14:paraId="68D90F62" w14:textId="35FB4A17" w:rsidR="00DB3D41" w:rsidRDefault="00DB3D41" w:rsidP="00DB3D41">
      <w:pPr>
        <w:pStyle w:val="ListBullet"/>
        <w:numPr>
          <w:ilvl w:val="2"/>
          <w:numId w:val="3"/>
        </w:numPr>
      </w:pPr>
      <w:r>
        <w:t>Check that the videos being logged actually have data</w:t>
      </w:r>
    </w:p>
    <w:p w14:paraId="2401E9A2" w14:textId="2ADE851C" w:rsidR="00DB3D41" w:rsidRDefault="008904D0" w:rsidP="00DB3D41">
      <w:pPr>
        <w:pStyle w:val="ListBullet"/>
        <w:numPr>
          <w:ilvl w:val="3"/>
          <w:numId w:val="3"/>
        </w:numPr>
      </w:pPr>
      <w:r>
        <w:t>l</w:t>
      </w:r>
      <w:r w:rsidR="00DB3D41">
        <w:t>s -la</w:t>
      </w:r>
    </w:p>
    <w:p w14:paraId="5A96054E" w14:textId="4DFAA7BD" w:rsidR="00DB3D41" w:rsidRDefault="00DB3D41" w:rsidP="00DB3D41">
      <w:pPr>
        <w:pStyle w:val="ListBullet"/>
        <w:numPr>
          <w:ilvl w:val="2"/>
          <w:numId w:val="3"/>
        </w:numPr>
      </w:pPr>
      <w:r>
        <w:t>Use totem to view the video and check quality</w:t>
      </w:r>
    </w:p>
    <w:p w14:paraId="6546FF9F" w14:textId="66BADC49" w:rsidR="00DB3D41" w:rsidRDefault="00DB3D41" w:rsidP="00DB3D41">
      <w:pPr>
        <w:pStyle w:val="ListBullet"/>
        <w:numPr>
          <w:ilvl w:val="3"/>
          <w:numId w:val="3"/>
        </w:numPr>
      </w:pPr>
      <w:r>
        <w:t>Totem &lt;filename&gt;</w:t>
      </w:r>
    </w:p>
    <w:p w14:paraId="2311E87C" w14:textId="6F55A4DA" w:rsidR="00E30DAA" w:rsidRDefault="00E30DAA" w:rsidP="00AC41DA">
      <w:pPr>
        <w:pStyle w:val="ListBullet"/>
      </w:pPr>
      <w:proofErr w:type="spellStart"/>
      <w:r>
        <w:t>HDgrabs</w:t>
      </w:r>
      <w:proofErr w:type="spellEnd"/>
    </w:p>
    <w:p w14:paraId="7174CE98" w14:textId="44B519A4" w:rsidR="006C6F6D" w:rsidRDefault="006C6F6D" w:rsidP="006C6F6D">
      <w:pPr>
        <w:pStyle w:val="ListBullet"/>
        <w:numPr>
          <w:ilvl w:val="1"/>
          <w:numId w:val="3"/>
        </w:numPr>
      </w:pPr>
      <w:r>
        <w:t>Camera feed is selected through the Smart Hub Controller. Need to select video feed and hit “Make It So”. Won’</w:t>
      </w:r>
      <w:r w:rsidR="00BD206A">
        <w:t>t see camera</w:t>
      </w:r>
      <w:r>
        <w:t xml:space="preserve"> selection update until you hit the grab button.</w:t>
      </w:r>
    </w:p>
    <w:p w14:paraId="72A58DA7" w14:textId="7B2DF061" w:rsidR="00BD206A" w:rsidRDefault="00A31A62" w:rsidP="006C6F6D">
      <w:pPr>
        <w:pStyle w:val="ListBullet"/>
        <w:numPr>
          <w:ilvl w:val="1"/>
          <w:numId w:val="3"/>
        </w:numPr>
      </w:pPr>
      <w:proofErr w:type="spellStart"/>
      <w:r>
        <w:t>ssh</w:t>
      </w:r>
      <w:proofErr w:type="spellEnd"/>
      <w:r>
        <w:t xml:space="preserve"> </w:t>
      </w:r>
      <w:hyperlink r:id="rId12" w:history="1">
        <w:r w:rsidRPr="00AB74E8">
          <w:rPr>
            <w:rStyle w:val="Hyperlink"/>
          </w:rPr>
          <w:t>data@198.17.154.194</w:t>
        </w:r>
      </w:hyperlink>
    </w:p>
    <w:p w14:paraId="64EA2B50" w14:textId="77777777" w:rsidR="00DE3E92" w:rsidRDefault="00DE3E92" w:rsidP="00DE3E92">
      <w:pPr>
        <w:pStyle w:val="ListBullet"/>
        <w:numPr>
          <w:ilvl w:val="2"/>
          <w:numId w:val="3"/>
        </w:numPr>
      </w:pPr>
      <w:r>
        <w:t>user: data pass: dsldata1</w:t>
      </w:r>
    </w:p>
    <w:p w14:paraId="068C84AB" w14:textId="77777777" w:rsidR="00DE3E92" w:rsidRDefault="00DE3E92" w:rsidP="00DE3E92">
      <w:pPr>
        <w:pStyle w:val="ListBullet"/>
        <w:numPr>
          <w:ilvl w:val="2"/>
          <w:numId w:val="3"/>
        </w:numPr>
      </w:pPr>
      <w:r>
        <w:t>cd /data</w:t>
      </w:r>
    </w:p>
    <w:p w14:paraId="57CA371D" w14:textId="77777777" w:rsidR="00DE3E92" w:rsidRDefault="00DE3E92" w:rsidP="00DE3E92">
      <w:pPr>
        <w:pStyle w:val="ListBullet"/>
        <w:numPr>
          <w:ilvl w:val="2"/>
          <w:numId w:val="3"/>
        </w:numPr>
      </w:pPr>
      <w:r>
        <w:t>ls</w:t>
      </w:r>
    </w:p>
    <w:p w14:paraId="03B126B6" w14:textId="77777777" w:rsidR="00DE3E92" w:rsidRDefault="00DE3E92" w:rsidP="00DE3E92">
      <w:pPr>
        <w:pStyle w:val="ListBullet"/>
        <w:numPr>
          <w:ilvl w:val="2"/>
          <w:numId w:val="3"/>
        </w:numPr>
      </w:pPr>
      <w:r>
        <w:t>shows you folders grouped by day which contain all the grabs of that day</w:t>
      </w:r>
    </w:p>
    <w:p w14:paraId="3E26B90F" w14:textId="77777777" w:rsidR="00DE3E92" w:rsidRDefault="00DE3E92" w:rsidP="00DE3E92">
      <w:pPr>
        <w:pStyle w:val="ListBullet"/>
        <w:numPr>
          <w:ilvl w:val="2"/>
          <w:numId w:val="3"/>
        </w:numPr>
      </w:pPr>
      <w:r>
        <w:t>cd capture</w:t>
      </w:r>
      <w:proofErr w:type="gramStart"/>
      <w:r>
        <w:t>_(</w:t>
      </w:r>
      <w:proofErr w:type="gramEnd"/>
      <w:r>
        <w:t>year month day time)</w:t>
      </w:r>
    </w:p>
    <w:p w14:paraId="6E963CFA" w14:textId="77777777" w:rsidR="00DE3E92" w:rsidRDefault="00DE3E92" w:rsidP="00DE3E92">
      <w:pPr>
        <w:pStyle w:val="ListBullet"/>
        <w:numPr>
          <w:ilvl w:val="2"/>
          <w:numId w:val="3"/>
        </w:numPr>
      </w:pPr>
      <w:proofErr w:type="spellStart"/>
      <w:r>
        <w:t>scp</w:t>
      </w:r>
      <w:proofErr w:type="spellEnd"/>
      <w:r>
        <w:t xml:space="preserve"> </w:t>
      </w:r>
      <w:proofErr w:type="gramStart"/>
      <w:r>
        <w:t>*.</w:t>
      </w:r>
      <w:proofErr w:type="spellStart"/>
      <w:r>
        <w:t>GMTif</w:t>
      </w:r>
      <w:proofErr w:type="spellEnd"/>
      <w:proofErr w:type="gramEnd"/>
      <w:r>
        <w:t xml:space="preserve"> </w:t>
      </w:r>
      <w:hyperlink r:id="rId13" w:history="1">
        <w:r w:rsidRPr="00AB74E8">
          <w:rPr>
            <w:rStyle w:val="Hyperlink"/>
          </w:rPr>
          <w:t>tina@198.17.154.184:/Volumes/</w:t>
        </w:r>
        <w:proofErr w:type="spellStart"/>
        <w:r w:rsidRPr="00AB74E8">
          <w:rPr>
            <w:rStyle w:val="Hyperlink"/>
          </w:rPr>
          <w:t>Jason_Data</w:t>
        </w:r>
        <w:proofErr w:type="spellEnd"/>
        <w:r w:rsidRPr="00AB74E8">
          <w:rPr>
            <w:rStyle w:val="Hyperlink"/>
          </w:rPr>
          <w:t>/Cruise</w:t>
        </w:r>
      </w:hyperlink>
      <w:r>
        <w:t xml:space="preserve"> Name/</w:t>
      </w:r>
      <w:proofErr w:type="spellStart"/>
      <w:r>
        <w:t>HDgrabs</w:t>
      </w:r>
      <w:proofErr w:type="spellEnd"/>
      <w:r>
        <w:t>/Dive Number</w:t>
      </w:r>
    </w:p>
    <w:p w14:paraId="68514601" w14:textId="0A29D4C4" w:rsidR="00DE3E92" w:rsidRDefault="00DE3E92" w:rsidP="00DE3E92">
      <w:pPr>
        <w:pStyle w:val="ListBullet"/>
        <w:numPr>
          <w:ilvl w:val="2"/>
          <w:numId w:val="3"/>
        </w:numPr>
      </w:pPr>
      <w:r>
        <w:t xml:space="preserve">pass: </w:t>
      </w:r>
      <w:proofErr w:type="spellStart"/>
      <w:proofErr w:type="gramStart"/>
      <w:r>
        <w:t>dsl!tina</w:t>
      </w:r>
      <w:proofErr w:type="spellEnd"/>
      <w:proofErr w:type="gramEnd"/>
    </w:p>
    <w:p w14:paraId="09CC5B8B" w14:textId="7FE0A61B" w:rsidR="00DE3E92" w:rsidRDefault="00DE3E92" w:rsidP="006C6F6D">
      <w:pPr>
        <w:pStyle w:val="ListBullet"/>
        <w:numPr>
          <w:ilvl w:val="1"/>
          <w:numId w:val="3"/>
        </w:numPr>
      </w:pPr>
      <w:r>
        <w:t xml:space="preserve">Now convert extension </w:t>
      </w:r>
      <w:proofErr w:type="gramStart"/>
      <w:r>
        <w:t>from .</w:t>
      </w:r>
      <w:proofErr w:type="spellStart"/>
      <w:r>
        <w:t>GMTif</w:t>
      </w:r>
      <w:proofErr w:type="spellEnd"/>
      <w:proofErr w:type="gramEnd"/>
      <w:r>
        <w:t xml:space="preserve"> to .</w:t>
      </w:r>
      <w:proofErr w:type="spellStart"/>
      <w:r>
        <w:t>tif</w:t>
      </w:r>
      <w:proofErr w:type="spellEnd"/>
    </w:p>
    <w:p w14:paraId="2426FCB2" w14:textId="77777777" w:rsidR="00EE71DC" w:rsidRDefault="00EE71DC" w:rsidP="00EE71DC">
      <w:pPr>
        <w:pStyle w:val="ListBullet"/>
        <w:numPr>
          <w:ilvl w:val="2"/>
          <w:numId w:val="3"/>
        </w:numPr>
      </w:pPr>
      <w:r>
        <w:t>Using rename_gmtif.sh in ~/</w:t>
      </w:r>
      <w:proofErr w:type="spellStart"/>
      <w:r>
        <w:t>bin_scotty</w:t>
      </w:r>
      <w:proofErr w:type="spellEnd"/>
    </w:p>
    <w:p w14:paraId="06B8FD27" w14:textId="77777777" w:rsidR="00EE71DC" w:rsidRDefault="00EE71DC" w:rsidP="00EE71DC">
      <w:pPr>
        <w:pStyle w:val="ListBullet"/>
        <w:numPr>
          <w:ilvl w:val="2"/>
          <w:numId w:val="3"/>
        </w:numPr>
      </w:pPr>
      <w:r>
        <w:t>Navigate to directory with files you want to rename</w:t>
      </w:r>
    </w:p>
    <w:p w14:paraId="01D47566" w14:textId="5707BCA8" w:rsidR="00EE71DC" w:rsidRDefault="00EE71DC" w:rsidP="00EE71DC">
      <w:pPr>
        <w:pStyle w:val="ListBullet"/>
        <w:numPr>
          <w:ilvl w:val="3"/>
          <w:numId w:val="3"/>
        </w:numPr>
      </w:pPr>
      <w:r>
        <w:t>Cd /Volumes/</w:t>
      </w:r>
      <w:proofErr w:type="spellStart"/>
      <w:r>
        <w:t>Jason_Data</w:t>
      </w:r>
      <w:proofErr w:type="spellEnd"/>
      <w:r>
        <w:t>/</w:t>
      </w:r>
      <w:proofErr w:type="spellStart"/>
      <w:r>
        <w:t>Cruise_Name</w:t>
      </w:r>
      <w:proofErr w:type="spellEnd"/>
      <w:r>
        <w:t>/</w:t>
      </w:r>
      <w:proofErr w:type="spellStart"/>
      <w:r>
        <w:t>HDgrabs</w:t>
      </w:r>
      <w:proofErr w:type="spellEnd"/>
      <w:r>
        <w:t>/Dive</w:t>
      </w:r>
      <w:r w:rsidR="00D847DD">
        <w:t>#</w:t>
      </w:r>
    </w:p>
    <w:p w14:paraId="07D4F1DB" w14:textId="4EA86E52" w:rsidR="00EE71DC" w:rsidRDefault="00EE71DC" w:rsidP="00EE71DC">
      <w:pPr>
        <w:pStyle w:val="ListBullet"/>
        <w:numPr>
          <w:ilvl w:val="3"/>
          <w:numId w:val="3"/>
        </w:numPr>
      </w:pPr>
      <w:r>
        <w:t>~/bin_scotty/rename_gmtif.sh</w:t>
      </w:r>
    </w:p>
    <w:p w14:paraId="5B460E26" w14:textId="2999AED5" w:rsidR="00EE71DC" w:rsidRDefault="00EE71DC" w:rsidP="006C6F6D">
      <w:pPr>
        <w:pStyle w:val="ListBullet"/>
        <w:numPr>
          <w:ilvl w:val="1"/>
          <w:numId w:val="3"/>
        </w:numPr>
      </w:pPr>
      <w:r>
        <w:t xml:space="preserve">Linking </w:t>
      </w:r>
      <w:proofErr w:type="spellStart"/>
      <w:r>
        <w:t>Renav</w:t>
      </w:r>
      <w:proofErr w:type="spellEnd"/>
      <w:r>
        <w:t xml:space="preserve"> to </w:t>
      </w:r>
      <w:proofErr w:type="spellStart"/>
      <w:r>
        <w:t>HDgrabs</w:t>
      </w:r>
      <w:proofErr w:type="spellEnd"/>
      <w:r>
        <w:t>:</w:t>
      </w:r>
    </w:p>
    <w:p w14:paraId="61A84B35" w14:textId="5E133008" w:rsidR="00DE3E92" w:rsidRDefault="0065552C" w:rsidP="00DE3E92">
      <w:pPr>
        <w:pStyle w:val="ListBullet"/>
        <w:numPr>
          <w:ilvl w:val="2"/>
          <w:numId w:val="3"/>
        </w:numPr>
      </w:pPr>
      <w:r>
        <w:t>Same as</w:t>
      </w:r>
      <w:r w:rsidR="00EE71DC">
        <w:t xml:space="preserve"> linking </w:t>
      </w:r>
      <w:proofErr w:type="spellStart"/>
      <w:r w:rsidR="00EE71DC">
        <w:t>renav</w:t>
      </w:r>
      <w:proofErr w:type="spellEnd"/>
      <w:r w:rsidR="00EE71DC">
        <w:t xml:space="preserve"> for </w:t>
      </w:r>
      <w:proofErr w:type="spellStart"/>
      <w:r w:rsidR="00EE71DC">
        <w:t>sulis</w:t>
      </w:r>
      <w:proofErr w:type="spellEnd"/>
      <w:r w:rsidR="00EE71DC">
        <w:t xml:space="preserve"> photos</w:t>
      </w:r>
    </w:p>
    <w:p w14:paraId="0477936A" w14:textId="7A0D346F" w:rsidR="00EE71DC" w:rsidRDefault="0065552C" w:rsidP="00DE3E92">
      <w:pPr>
        <w:pStyle w:val="ListBullet"/>
        <w:numPr>
          <w:ilvl w:val="2"/>
          <w:numId w:val="3"/>
        </w:numPr>
      </w:pPr>
      <w:r>
        <w:t>cd /Volume</w:t>
      </w:r>
      <w:r w:rsidR="00EE71DC">
        <w:t>/</w:t>
      </w:r>
      <w:proofErr w:type="spellStart"/>
      <w:r>
        <w:t>Jason_Data</w:t>
      </w:r>
      <w:proofErr w:type="spellEnd"/>
      <w:r>
        <w:t>/</w:t>
      </w:r>
      <w:proofErr w:type="spellStart"/>
      <w:r>
        <w:t>CruiseID</w:t>
      </w:r>
      <w:proofErr w:type="spellEnd"/>
      <w:r>
        <w:t>/</w:t>
      </w:r>
      <w:proofErr w:type="spellStart"/>
      <w:r w:rsidR="00EE71DC">
        <w:t>HDgrabs</w:t>
      </w:r>
      <w:proofErr w:type="spellEnd"/>
    </w:p>
    <w:p w14:paraId="2DAFE56F" w14:textId="6FFB9E3E" w:rsidR="00EE71DC" w:rsidRDefault="00EE71DC" w:rsidP="00EE71DC">
      <w:pPr>
        <w:pStyle w:val="ListBullet"/>
        <w:numPr>
          <w:ilvl w:val="2"/>
          <w:numId w:val="3"/>
        </w:numPr>
      </w:pPr>
      <w:r>
        <w:t>~scotty/bin/phot</w:t>
      </w:r>
      <w:r w:rsidR="0065552C">
        <w:t xml:space="preserve">oinfov2.py –x </w:t>
      </w:r>
      <w:proofErr w:type="spellStart"/>
      <w:r w:rsidR="0065552C">
        <w:t>img</w:t>
      </w:r>
      <w:proofErr w:type="spellEnd"/>
      <w:r w:rsidR="0065552C">
        <w:t>=Dive# out=</w:t>
      </w:r>
      <w:proofErr w:type="spellStart"/>
      <w:r>
        <w:t>divenumber_HDgrabs.ppfx</w:t>
      </w:r>
      <w:proofErr w:type="spellEnd"/>
      <w:r>
        <w:t xml:space="preserve"> </w:t>
      </w:r>
      <w:proofErr w:type="spellStart"/>
      <w:r>
        <w:t>nav</w:t>
      </w:r>
      <w:proofErr w:type="spellEnd"/>
      <w:r>
        <w:t xml:space="preserve"> =</w:t>
      </w:r>
      <w:r w:rsidR="0065552C">
        <w:t>/Volumes/Jason_Data/CruiseID/Vehicle/Procdata/CruiseID/</w:t>
      </w:r>
      <w:r>
        <w:t>Dive</w:t>
      </w:r>
      <w:r w:rsidR="0065552C">
        <w:t>#</w:t>
      </w:r>
      <w:r>
        <w:t>/navest/dive</w:t>
      </w:r>
      <w:r w:rsidR="0065552C">
        <w:t>#</w:t>
      </w:r>
      <w:r>
        <w:t>_renav.ppi</w:t>
      </w:r>
    </w:p>
    <w:p w14:paraId="22F2AB55" w14:textId="0119DA87" w:rsidR="0065552C" w:rsidRDefault="0065552C" w:rsidP="00EE71DC">
      <w:pPr>
        <w:pStyle w:val="ListBullet"/>
        <w:numPr>
          <w:ilvl w:val="2"/>
          <w:numId w:val="3"/>
        </w:numPr>
      </w:pPr>
      <w:r>
        <w:t>processing occurs and Dive#_</w:t>
      </w:r>
      <w:proofErr w:type="spellStart"/>
      <w:r>
        <w:t>HDgrabs.ppfx</w:t>
      </w:r>
      <w:proofErr w:type="spellEnd"/>
      <w:r>
        <w:t xml:space="preserve"> is created</w:t>
      </w:r>
    </w:p>
    <w:p w14:paraId="1B6F724C" w14:textId="77777777" w:rsidR="00914C84" w:rsidRDefault="001B6068" w:rsidP="00AC41DA">
      <w:pPr>
        <w:pStyle w:val="ListBullet"/>
      </w:pPr>
      <w:r>
        <w:t xml:space="preserve">Heat Flow Probe </w:t>
      </w:r>
    </w:p>
    <w:p w14:paraId="3B0A8B7E" w14:textId="02B57D56" w:rsidR="00911A33" w:rsidRDefault="00911A33" w:rsidP="00911A33">
      <w:pPr>
        <w:pStyle w:val="ListBullet"/>
        <w:numPr>
          <w:ilvl w:val="1"/>
          <w:numId w:val="3"/>
        </w:numPr>
      </w:pPr>
      <w:r>
        <w:t>Connection:</w:t>
      </w:r>
    </w:p>
    <w:p w14:paraId="1E962FD3" w14:textId="3CABC684" w:rsidR="00911A33" w:rsidRDefault="00911A33" w:rsidP="00911A33">
      <w:pPr>
        <w:pStyle w:val="ListBullet"/>
        <w:numPr>
          <w:ilvl w:val="2"/>
          <w:numId w:val="3"/>
        </w:numPr>
      </w:pPr>
      <w:r>
        <w:t>Prism port 3 (Baud of either 9600 or 38400)</w:t>
      </w:r>
    </w:p>
    <w:p w14:paraId="7DC9DB77" w14:textId="0EFFE8AD" w:rsidR="00911A33" w:rsidRDefault="00911A33" w:rsidP="00911A33">
      <w:pPr>
        <w:pStyle w:val="ListBullet"/>
        <w:numPr>
          <w:ilvl w:val="3"/>
          <w:numId w:val="3"/>
        </w:numPr>
      </w:pPr>
      <w:r>
        <w:t>Depending on probe</w:t>
      </w:r>
    </w:p>
    <w:p w14:paraId="7F1DFE25" w14:textId="55615042" w:rsidR="00911A33" w:rsidRDefault="00911A33" w:rsidP="00911A33">
      <w:pPr>
        <w:pStyle w:val="ListBullet"/>
        <w:numPr>
          <w:ilvl w:val="2"/>
          <w:numId w:val="3"/>
        </w:numPr>
      </w:pPr>
      <w:r>
        <w:t>RS 232/3 – black serial cable (</w:t>
      </w:r>
      <w:proofErr w:type="spellStart"/>
      <w:r>
        <w:t>moxa</w:t>
      </w:r>
      <w:proofErr w:type="spellEnd"/>
      <w:r>
        <w:t xml:space="preserve"> 144)</w:t>
      </w:r>
    </w:p>
    <w:p w14:paraId="46C8C68D" w14:textId="1CA3A470" w:rsidR="00911A33" w:rsidRDefault="00911A33" w:rsidP="00911A33">
      <w:pPr>
        <w:pStyle w:val="ListBullet"/>
        <w:numPr>
          <w:ilvl w:val="3"/>
          <w:numId w:val="3"/>
        </w:numPr>
      </w:pPr>
      <w:r>
        <w:t>Runs through Jason system</w:t>
      </w:r>
    </w:p>
    <w:p w14:paraId="31D50D05" w14:textId="3D782FA6" w:rsidR="00911A33" w:rsidRDefault="00911A33" w:rsidP="00911A33">
      <w:pPr>
        <w:pStyle w:val="ListBullet"/>
        <w:numPr>
          <w:ilvl w:val="2"/>
          <w:numId w:val="3"/>
        </w:numPr>
      </w:pPr>
      <w:r>
        <w:t>RS 232/3 – red Ethernet to serial</w:t>
      </w:r>
    </w:p>
    <w:p w14:paraId="4CE80C7E" w14:textId="0DC12DE9" w:rsidR="00911A33" w:rsidRDefault="00911A33" w:rsidP="00911A33">
      <w:pPr>
        <w:pStyle w:val="ListBullet"/>
        <w:numPr>
          <w:ilvl w:val="3"/>
          <w:numId w:val="3"/>
        </w:numPr>
      </w:pPr>
      <w:r>
        <w:t>Runs through Rob (scientist) computer</w:t>
      </w:r>
    </w:p>
    <w:p w14:paraId="5315F321" w14:textId="1D808C67" w:rsidR="001B6068" w:rsidRDefault="001B6068" w:rsidP="00914C84">
      <w:pPr>
        <w:pStyle w:val="ListBullet"/>
        <w:numPr>
          <w:ilvl w:val="1"/>
          <w:numId w:val="3"/>
        </w:numPr>
      </w:pPr>
      <w:r>
        <w:t>Data</w:t>
      </w:r>
    </w:p>
    <w:p w14:paraId="7C89962D" w14:textId="45533CDA" w:rsidR="001E779C" w:rsidRDefault="001E779C" w:rsidP="001E779C">
      <w:pPr>
        <w:pStyle w:val="ListBullet"/>
        <w:numPr>
          <w:ilvl w:val="2"/>
          <w:numId w:val="3"/>
        </w:numPr>
      </w:pPr>
      <w:r>
        <w:t>Incorporated in main Jason lowering data but if science wants it raw follow next steps.</w:t>
      </w:r>
    </w:p>
    <w:p w14:paraId="0C1D17DA" w14:textId="6ADE4543" w:rsidR="001B6068" w:rsidRDefault="007E3EE4" w:rsidP="00911A33">
      <w:pPr>
        <w:pStyle w:val="ListBullet"/>
        <w:numPr>
          <w:ilvl w:val="2"/>
          <w:numId w:val="3"/>
        </w:numPr>
      </w:pPr>
      <w:proofErr w:type="spellStart"/>
      <w:r>
        <w:t>ssh</w:t>
      </w:r>
      <w:proofErr w:type="spellEnd"/>
      <w:r>
        <w:t xml:space="preserve"> </w:t>
      </w:r>
      <w:r w:rsidR="00E10BE3">
        <w:t>jason@198.17.154.201</w:t>
      </w:r>
      <w:r>
        <w:t xml:space="preserve"> </w:t>
      </w:r>
      <w:proofErr w:type="spellStart"/>
      <w:proofErr w:type="gramStart"/>
      <w:r>
        <w:t>dsl!jason</w:t>
      </w:r>
      <w:proofErr w:type="spellEnd"/>
      <w:proofErr w:type="gramEnd"/>
    </w:p>
    <w:p w14:paraId="090900B0" w14:textId="4B09EE7A" w:rsidR="007E3EE4" w:rsidRDefault="007E3EE4" w:rsidP="00911A33">
      <w:pPr>
        <w:pStyle w:val="ListBullet"/>
        <w:numPr>
          <w:ilvl w:val="2"/>
          <w:numId w:val="3"/>
        </w:numPr>
      </w:pPr>
      <w:r>
        <w:t>cd hg/</w:t>
      </w:r>
      <w:proofErr w:type="spellStart"/>
      <w:r>
        <w:t>dsHeatflow</w:t>
      </w:r>
      <w:proofErr w:type="spellEnd"/>
      <w:r>
        <w:t>/build_5ch/data or /build_9ch/data</w:t>
      </w:r>
    </w:p>
    <w:p w14:paraId="3E582A46" w14:textId="36291BC8" w:rsidR="007E3EE4" w:rsidRDefault="007E3EE4" w:rsidP="00911A33">
      <w:pPr>
        <w:pStyle w:val="ListBullet"/>
        <w:numPr>
          <w:ilvl w:val="2"/>
          <w:numId w:val="3"/>
        </w:numPr>
      </w:pPr>
      <w:proofErr w:type="spellStart"/>
      <w:r>
        <w:t>scp</w:t>
      </w:r>
      <w:proofErr w:type="spellEnd"/>
      <w:r>
        <w:t xml:space="preserve"> hfp*.txt </w:t>
      </w:r>
      <w:hyperlink r:id="rId14" w:history="1">
        <w:r w:rsidRPr="00AB74E8">
          <w:rPr>
            <w:rStyle w:val="Hyperlink"/>
          </w:rPr>
          <w:t>tina@198.17.154.184:/Volumes/</w:t>
        </w:r>
        <w:proofErr w:type="spellStart"/>
        <w:r w:rsidRPr="00AB74E8">
          <w:rPr>
            <w:rStyle w:val="Hyperlink"/>
          </w:rPr>
          <w:t>Jason_Data</w:t>
        </w:r>
        <w:proofErr w:type="spellEnd"/>
      </w:hyperlink>
      <w:r>
        <w:t xml:space="preserve"> </w:t>
      </w:r>
      <w:proofErr w:type="spellStart"/>
      <w:proofErr w:type="gramStart"/>
      <w:r>
        <w:t>dsl!tina</w:t>
      </w:r>
      <w:proofErr w:type="spellEnd"/>
      <w:proofErr w:type="gramEnd"/>
    </w:p>
    <w:p w14:paraId="785EFE7B" w14:textId="58CE2AA6" w:rsidR="00E30DAA" w:rsidRDefault="00E30DAA" w:rsidP="00AC41DA">
      <w:pPr>
        <w:pStyle w:val="ListBullet"/>
      </w:pPr>
      <w:r>
        <w:t>Highlights</w:t>
      </w:r>
      <w:r w:rsidR="002615D9">
        <w:t xml:space="preserve"> 4k and 1080i</w:t>
      </w:r>
    </w:p>
    <w:p w14:paraId="0F04662A" w14:textId="1442E870" w:rsidR="00BA5696" w:rsidRDefault="004F7201" w:rsidP="00BA5696">
      <w:pPr>
        <w:pStyle w:val="ListBullet"/>
        <w:numPr>
          <w:ilvl w:val="1"/>
          <w:numId w:val="3"/>
        </w:numPr>
      </w:pPr>
      <w:r>
        <w:t xml:space="preserve">4k </w:t>
      </w:r>
      <w:r w:rsidR="00BA5696">
        <w:t xml:space="preserve">Captured by the </w:t>
      </w:r>
      <w:proofErr w:type="spellStart"/>
      <w:r w:rsidR="00BA5696">
        <w:t>KiPro</w:t>
      </w:r>
      <w:proofErr w:type="spellEnd"/>
      <w:r w:rsidR="00BA5696">
        <w:t xml:space="preserve"> AJA drives. 4k </w:t>
      </w:r>
      <w:proofErr w:type="spellStart"/>
      <w:r w:rsidR="00BA5696">
        <w:t>Sulis</w:t>
      </w:r>
      <w:proofErr w:type="spellEnd"/>
      <w:r w:rsidR="006C6F6D">
        <w:t xml:space="preserve"> footage. </w:t>
      </w:r>
      <w:r>
        <w:t xml:space="preserve">Only video feed for 4k is the </w:t>
      </w:r>
      <w:proofErr w:type="spellStart"/>
      <w:r>
        <w:t>Sulis</w:t>
      </w:r>
      <w:proofErr w:type="spellEnd"/>
      <w:r>
        <w:t xml:space="preserve"> </w:t>
      </w:r>
      <w:proofErr w:type="spellStart"/>
      <w:r>
        <w:t>SciCam</w:t>
      </w:r>
      <w:proofErr w:type="spellEnd"/>
      <w:r w:rsidR="001F3416">
        <w:t>. Folder (highlights4k)</w:t>
      </w:r>
    </w:p>
    <w:p w14:paraId="2B63DDF6" w14:textId="3DC4711E" w:rsidR="004F7201" w:rsidRDefault="004F7201" w:rsidP="00BA5696">
      <w:pPr>
        <w:pStyle w:val="ListBullet"/>
        <w:numPr>
          <w:ilvl w:val="1"/>
          <w:numId w:val="3"/>
        </w:numPr>
      </w:pPr>
      <w:r>
        <w:t xml:space="preserve">1080i is captured by the </w:t>
      </w:r>
      <w:proofErr w:type="spellStart"/>
      <w:r>
        <w:t>KiPro</w:t>
      </w:r>
      <w:proofErr w:type="spellEnd"/>
      <w:r>
        <w:t xml:space="preserve"> Rack. Can toggle between differ</w:t>
      </w:r>
      <w:r w:rsidR="001F3416">
        <w:t xml:space="preserve">ent cameras (Brow, Pilot, </w:t>
      </w:r>
      <w:proofErr w:type="spellStart"/>
      <w:r w:rsidR="001F3416">
        <w:t>Sci</w:t>
      </w:r>
      <w:proofErr w:type="spellEnd"/>
      <w:r w:rsidR="001F3416">
        <w:t>). Folder (highlights1080i)</w:t>
      </w:r>
    </w:p>
    <w:p w14:paraId="05088F80" w14:textId="494D8F09" w:rsidR="006C6F6D" w:rsidRDefault="006C6F6D" w:rsidP="00BA5696">
      <w:pPr>
        <w:pStyle w:val="ListBullet"/>
        <w:numPr>
          <w:ilvl w:val="1"/>
          <w:numId w:val="3"/>
        </w:numPr>
      </w:pPr>
      <w:r>
        <w:t xml:space="preserve">Eject drive and plug into data station to download footage. Files can be large stay on top of this after each dive. </w:t>
      </w:r>
    </w:p>
    <w:p w14:paraId="2EE16EC1" w14:textId="1962B43D" w:rsidR="00C16AAB" w:rsidRDefault="00C16AAB" w:rsidP="00BA5696">
      <w:pPr>
        <w:pStyle w:val="ListBullet"/>
        <w:numPr>
          <w:ilvl w:val="1"/>
          <w:numId w:val="3"/>
        </w:numPr>
      </w:pPr>
      <w:r>
        <w:t>Monitor drive space try to not delete things until after the cruise has ended. Drives fill from left to right, make sure to have a backup in place.</w:t>
      </w:r>
    </w:p>
    <w:p w14:paraId="77CB1487" w14:textId="52DBB8DA" w:rsidR="006C6F6D" w:rsidRDefault="006A2EB4" w:rsidP="00BA5696">
      <w:pPr>
        <w:pStyle w:val="ListBullet"/>
        <w:numPr>
          <w:ilvl w:val="1"/>
          <w:numId w:val="3"/>
        </w:numPr>
      </w:pPr>
      <w:r>
        <w:t xml:space="preserve">Eject – hit </w:t>
      </w:r>
      <w:r w:rsidR="006C6F6D">
        <w:t>slot.</w:t>
      </w:r>
    </w:p>
    <w:p w14:paraId="3F7525E2" w14:textId="5E22CACD" w:rsidR="006C6F6D" w:rsidRDefault="006C6F6D" w:rsidP="006C6F6D">
      <w:pPr>
        <w:pStyle w:val="ListBullet"/>
        <w:numPr>
          <w:ilvl w:val="1"/>
          <w:numId w:val="3"/>
        </w:numPr>
      </w:pPr>
      <w:r>
        <w:t xml:space="preserve">Monitor drive space </w:t>
      </w:r>
    </w:p>
    <w:p w14:paraId="4D8C966E" w14:textId="556DF658" w:rsidR="00357135" w:rsidRDefault="002D20FE" w:rsidP="006C6F6D">
      <w:pPr>
        <w:pStyle w:val="ListBullet"/>
        <w:numPr>
          <w:ilvl w:val="1"/>
          <w:numId w:val="3"/>
        </w:numPr>
      </w:pPr>
      <w:r>
        <w:t>Changing SC.mov videos to proper name:</w:t>
      </w:r>
      <w:r w:rsidR="001F3416">
        <w:t xml:space="preserve"> works for both highlight types.</w:t>
      </w:r>
    </w:p>
    <w:p w14:paraId="72A1D95E" w14:textId="522CF06F" w:rsidR="002D20FE" w:rsidRDefault="002D20FE" w:rsidP="002D20FE">
      <w:pPr>
        <w:pStyle w:val="ListBullet"/>
        <w:numPr>
          <w:ilvl w:val="2"/>
          <w:numId w:val="3"/>
        </w:numPr>
      </w:pPr>
      <w:r>
        <w:t>Go to directory</w:t>
      </w:r>
    </w:p>
    <w:p w14:paraId="282C9A6C" w14:textId="6807B0CB" w:rsidR="002D20FE" w:rsidRDefault="002D20FE" w:rsidP="002D20FE">
      <w:pPr>
        <w:pStyle w:val="ListBullet"/>
        <w:numPr>
          <w:ilvl w:val="3"/>
          <w:numId w:val="3"/>
        </w:numPr>
      </w:pPr>
      <w:r>
        <w:t>cd</w:t>
      </w:r>
      <w:r w:rsidR="001F3416">
        <w:t xml:space="preserve"> /Volumes/</w:t>
      </w:r>
      <w:proofErr w:type="spellStart"/>
      <w:r w:rsidR="001F3416">
        <w:t>Jason_Data</w:t>
      </w:r>
      <w:proofErr w:type="spellEnd"/>
      <w:r w:rsidR="001F3416">
        <w:t>/</w:t>
      </w:r>
      <w:proofErr w:type="spellStart"/>
      <w:r w:rsidR="001F3416">
        <w:t>CruiseID</w:t>
      </w:r>
      <w:proofErr w:type="spellEnd"/>
      <w:r>
        <w:t>/Highlights/Dive Number</w:t>
      </w:r>
    </w:p>
    <w:p w14:paraId="6035A372" w14:textId="44DCE192" w:rsidR="002D20FE" w:rsidRDefault="002D20FE" w:rsidP="002D20FE">
      <w:pPr>
        <w:pStyle w:val="ListBullet"/>
        <w:numPr>
          <w:ilvl w:val="3"/>
          <w:numId w:val="3"/>
        </w:numPr>
      </w:pPr>
      <w:r>
        <w:t xml:space="preserve">ls </w:t>
      </w:r>
    </w:p>
    <w:p w14:paraId="28BF1031" w14:textId="2133E170" w:rsidR="002D20FE" w:rsidRDefault="002D20FE" w:rsidP="002D20FE">
      <w:pPr>
        <w:pStyle w:val="ListBullet"/>
        <w:numPr>
          <w:ilvl w:val="3"/>
          <w:numId w:val="3"/>
        </w:numPr>
      </w:pPr>
      <w:r>
        <w:t>/usr/local/bin/extract_mov_md.sh</w:t>
      </w:r>
    </w:p>
    <w:p w14:paraId="5E5C4D05" w14:textId="16038FA9" w:rsidR="002D20FE" w:rsidRDefault="002D20FE" w:rsidP="002D20FE">
      <w:pPr>
        <w:pStyle w:val="ListBullet"/>
        <w:numPr>
          <w:ilvl w:val="4"/>
          <w:numId w:val="3"/>
        </w:numPr>
      </w:pPr>
      <w:r>
        <w:t>creates the batch files with timestamp info for renaming</w:t>
      </w:r>
    </w:p>
    <w:p w14:paraId="68C67999" w14:textId="3A402F27" w:rsidR="002D20FE" w:rsidRDefault="002D20FE" w:rsidP="002D20FE">
      <w:pPr>
        <w:pStyle w:val="ListBullet"/>
        <w:numPr>
          <w:ilvl w:val="3"/>
          <w:numId w:val="3"/>
        </w:numPr>
      </w:pPr>
      <w:r>
        <w:t>vi ~/bin_scotty2/make_rename_hilites_script.pl</w:t>
      </w:r>
    </w:p>
    <w:p w14:paraId="6DAA9D01" w14:textId="56ABF24D" w:rsidR="002D20FE" w:rsidRDefault="002D20FE" w:rsidP="002D20FE">
      <w:pPr>
        <w:pStyle w:val="ListBullet"/>
        <w:numPr>
          <w:ilvl w:val="3"/>
          <w:numId w:val="3"/>
        </w:numPr>
      </w:pPr>
      <w:r>
        <w:t>opens the text editor</w:t>
      </w:r>
      <w:r w:rsidR="001F3416">
        <w:t xml:space="preserve"> or use </w:t>
      </w:r>
      <w:proofErr w:type="spellStart"/>
      <w:r w:rsidR="001F3416">
        <w:t>nano</w:t>
      </w:r>
      <w:proofErr w:type="spellEnd"/>
      <w:r w:rsidR="001F3416">
        <w:t xml:space="preserve"> (way easier!)</w:t>
      </w:r>
    </w:p>
    <w:p w14:paraId="1F4C7C16" w14:textId="77777777" w:rsidR="002D20FE" w:rsidRDefault="002D20FE" w:rsidP="002D20FE">
      <w:pPr>
        <w:pStyle w:val="ListBullet"/>
        <w:numPr>
          <w:ilvl w:val="4"/>
          <w:numId w:val="3"/>
        </w:numPr>
      </w:pPr>
      <w:r>
        <w:t xml:space="preserve">x = delete </w:t>
      </w:r>
      <w:proofErr w:type="spellStart"/>
      <w:r>
        <w:t>i</w:t>
      </w:r>
      <w:proofErr w:type="spellEnd"/>
      <w:r>
        <w:t xml:space="preserve"> = insert shift </w:t>
      </w:r>
      <w:proofErr w:type="spellStart"/>
      <w:r>
        <w:t>zz</w:t>
      </w:r>
      <w:proofErr w:type="spellEnd"/>
      <w:r>
        <w:t xml:space="preserve"> = save</w:t>
      </w:r>
    </w:p>
    <w:p w14:paraId="544108FF" w14:textId="77777777" w:rsidR="002D20FE" w:rsidRDefault="002D20FE" w:rsidP="002D20FE">
      <w:pPr>
        <w:pStyle w:val="ListBullet"/>
        <w:numPr>
          <w:ilvl w:val="4"/>
          <w:numId w:val="3"/>
        </w:numPr>
      </w:pPr>
      <w:r>
        <w:t>use arrow keys to scroll to where you want</w:t>
      </w:r>
    </w:p>
    <w:p w14:paraId="22E75249" w14:textId="1EAFB2E0" w:rsidR="002D20FE" w:rsidRDefault="001F3416" w:rsidP="002D20FE">
      <w:pPr>
        <w:pStyle w:val="ListBullet"/>
        <w:numPr>
          <w:ilvl w:val="4"/>
          <w:numId w:val="3"/>
        </w:numPr>
      </w:pPr>
      <w:r>
        <w:t>need to adjust</w:t>
      </w:r>
      <w:r w:rsidR="002D20FE">
        <w:t xml:space="preserve"> the cruise id</w:t>
      </w:r>
    </w:p>
    <w:p w14:paraId="389D7174" w14:textId="1A43FC52" w:rsidR="002D20FE" w:rsidRDefault="002D20FE" w:rsidP="002D20FE">
      <w:pPr>
        <w:pStyle w:val="ListBullet"/>
        <w:numPr>
          <w:ilvl w:val="3"/>
          <w:numId w:val="3"/>
        </w:numPr>
      </w:pPr>
      <w:r>
        <w:t>cat batch_list.csv | ~/bin_scotty2/make_rename_hilites_script.pl</w:t>
      </w:r>
    </w:p>
    <w:p w14:paraId="3D339FF8" w14:textId="5E579EBE" w:rsidR="002D20FE" w:rsidRDefault="002D20FE" w:rsidP="002D20FE">
      <w:pPr>
        <w:pStyle w:val="ListBullet"/>
        <w:numPr>
          <w:ilvl w:val="3"/>
          <w:numId w:val="3"/>
        </w:numPr>
      </w:pPr>
      <w:r>
        <w:t>more rename_dive-number_hilites.sh</w:t>
      </w:r>
    </w:p>
    <w:p w14:paraId="4A2AECA2" w14:textId="6F208083" w:rsidR="009E6A86" w:rsidRDefault="002D20FE" w:rsidP="009E6A86">
      <w:pPr>
        <w:pStyle w:val="ListBullet"/>
        <w:numPr>
          <w:ilvl w:val="3"/>
          <w:numId w:val="3"/>
        </w:numPr>
      </w:pPr>
      <w:r>
        <w:t>./rename_dive-number_hilites.sh</w:t>
      </w:r>
    </w:p>
    <w:p w14:paraId="2EF479EF" w14:textId="4F651236" w:rsidR="00FE6BCC" w:rsidRDefault="00045DD7" w:rsidP="00AC41DA">
      <w:pPr>
        <w:pStyle w:val="ListBullet"/>
      </w:pPr>
      <w:r>
        <w:t>Lowering Data</w:t>
      </w:r>
      <w:r w:rsidR="00AB137C">
        <w:t xml:space="preserve"> – Populating the</w:t>
      </w:r>
      <w:r w:rsidR="007C528C">
        <w:t xml:space="preserve"> Vehicle Folder</w:t>
      </w:r>
    </w:p>
    <w:p w14:paraId="37C54D89" w14:textId="506A2FFB" w:rsidR="00045DD7" w:rsidRDefault="00045DD7" w:rsidP="00045DD7">
      <w:pPr>
        <w:pStyle w:val="ListBullet"/>
        <w:numPr>
          <w:ilvl w:val="1"/>
          <w:numId w:val="3"/>
        </w:numPr>
      </w:pPr>
      <w:r>
        <w:t>How to pull sensor data to raw data folder and then process to proc data folder</w:t>
      </w:r>
    </w:p>
    <w:p w14:paraId="273C53DE" w14:textId="26D15010" w:rsidR="00045DD7" w:rsidRDefault="00045DD7" w:rsidP="00045DD7">
      <w:pPr>
        <w:pStyle w:val="ListBullet"/>
        <w:numPr>
          <w:ilvl w:val="2"/>
          <w:numId w:val="3"/>
        </w:numPr>
      </w:pPr>
      <w:r>
        <w:t>cd ~/bin_scotty2</w:t>
      </w:r>
    </w:p>
    <w:p w14:paraId="40DAE1D9" w14:textId="1856F520" w:rsidR="00045DD7" w:rsidRDefault="00045DD7" w:rsidP="00045DD7">
      <w:pPr>
        <w:pStyle w:val="ListBullet"/>
        <w:numPr>
          <w:ilvl w:val="2"/>
          <w:numId w:val="3"/>
        </w:numPr>
      </w:pPr>
      <w:r>
        <w:t>ls</w:t>
      </w:r>
    </w:p>
    <w:p w14:paraId="46F93E45" w14:textId="159B7F7B" w:rsidR="00045DD7" w:rsidRDefault="00045DD7" w:rsidP="00045DD7">
      <w:pPr>
        <w:pStyle w:val="ListBullet"/>
        <w:numPr>
          <w:ilvl w:val="2"/>
          <w:numId w:val="3"/>
        </w:numPr>
      </w:pPr>
      <w:r>
        <w:t>more get_data_byday_osx2016</w:t>
      </w:r>
      <w:r w:rsidR="00437A1E">
        <w:t xml:space="preserve"> (to view)</w:t>
      </w:r>
    </w:p>
    <w:p w14:paraId="62D6A957" w14:textId="6A15D7AF" w:rsidR="00045DD7" w:rsidRDefault="00045DD7" w:rsidP="00437A1E">
      <w:pPr>
        <w:pStyle w:val="ListBullet"/>
        <w:numPr>
          <w:ilvl w:val="2"/>
          <w:numId w:val="3"/>
        </w:numPr>
      </w:pPr>
      <w:r>
        <w:t xml:space="preserve">~/bin_scotty2/get_data_byday_osx2016 </w:t>
      </w:r>
      <w:r w:rsidR="00437A1E">
        <w:t xml:space="preserve">(space) </w:t>
      </w:r>
      <w:r>
        <w:t>/Volumes/</w:t>
      </w:r>
      <w:proofErr w:type="spellStart"/>
      <w:r>
        <w:t>Jason_Data</w:t>
      </w:r>
      <w:proofErr w:type="spellEnd"/>
      <w:r>
        <w:t>/Cruise-ID/Vehicle</w:t>
      </w:r>
      <w:r w:rsidR="00437A1E">
        <w:t>/ (</w:t>
      </w:r>
      <w:proofErr w:type="gramStart"/>
      <w:r w:rsidR="00437A1E">
        <w:t xml:space="preserve">space)   </w:t>
      </w:r>
      <w:proofErr w:type="gramEnd"/>
      <w:r w:rsidR="00437A1E">
        <w:t xml:space="preserve">  </w:t>
      </w:r>
      <w:r>
        <w:t xml:space="preserve"> Cruise-ID</w:t>
      </w:r>
      <w:r w:rsidR="00437A1E">
        <w:t xml:space="preserve"> </w:t>
      </w:r>
      <w:proofErr w:type="spellStart"/>
      <w:r w:rsidR="00437A1E">
        <w:t>yyyymmdd</w:t>
      </w:r>
      <w:proofErr w:type="spellEnd"/>
    </w:p>
    <w:p w14:paraId="15DB3B98" w14:textId="4535D38F" w:rsidR="00045DD7" w:rsidRDefault="00045DD7" w:rsidP="00045DD7">
      <w:pPr>
        <w:pStyle w:val="ListBullet"/>
        <w:numPr>
          <w:ilvl w:val="2"/>
          <w:numId w:val="3"/>
        </w:numPr>
      </w:pPr>
      <w:r>
        <w:t>repeat for each day Jason is in the water</w:t>
      </w:r>
    </w:p>
    <w:p w14:paraId="63004497" w14:textId="730BAFB0" w:rsidR="00437A1E" w:rsidRDefault="00437A1E" w:rsidP="00045DD7">
      <w:pPr>
        <w:pStyle w:val="ListBullet"/>
        <w:numPr>
          <w:ilvl w:val="2"/>
          <w:numId w:val="3"/>
        </w:numPr>
      </w:pPr>
      <w:r>
        <w:t xml:space="preserve">A </w:t>
      </w:r>
      <w:proofErr w:type="spellStart"/>
      <w:r>
        <w:t>Rawdata</w:t>
      </w:r>
      <w:proofErr w:type="spellEnd"/>
      <w:r>
        <w:t xml:space="preserve"> folder will be created that has a folder for each </w:t>
      </w:r>
      <w:proofErr w:type="spellStart"/>
      <w:r>
        <w:t>yyyymmdd</w:t>
      </w:r>
      <w:proofErr w:type="spellEnd"/>
      <w:r>
        <w:t xml:space="preserve"> as well as a </w:t>
      </w:r>
      <w:proofErr w:type="spellStart"/>
      <w:r>
        <w:t>Navest</w:t>
      </w:r>
      <w:proofErr w:type="spellEnd"/>
      <w:r>
        <w:t xml:space="preserve"> folder.</w:t>
      </w:r>
    </w:p>
    <w:p w14:paraId="7E84E449" w14:textId="25523E74" w:rsidR="003227D0" w:rsidRDefault="003227D0" w:rsidP="00045DD7">
      <w:pPr>
        <w:pStyle w:val="ListBullet"/>
        <w:numPr>
          <w:ilvl w:val="2"/>
          <w:numId w:val="3"/>
        </w:numPr>
      </w:pPr>
      <w:r>
        <w:t xml:space="preserve">vi </w:t>
      </w:r>
      <w:r w:rsidR="001E779C">
        <w:t xml:space="preserve">(or </w:t>
      </w:r>
      <w:proofErr w:type="spellStart"/>
      <w:r w:rsidR="001E779C">
        <w:t>nano</w:t>
      </w:r>
      <w:proofErr w:type="spellEnd"/>
      <w:r w:rsidR="001E779C">
        <w:t xml:space="preserve">) </w:t>
      </w:r>
      <w:r>
        <w:t>parse_daily_data.sh</w:t>
      </w:r>
    </w:p>
    <w:p w14:paraId="53AD8B3E" w14:textId="43C3B92B" w:rsidR="00376226" w:rsidRDefault="00376226" w:rsidP="00376226">
      <w:pPr>
        <w:pStyle w:val="ListBullet"/>
        <w:numPr>
          <w:ilvl w:val="3"/>
          <w:numId w:val="3"/>
        </w:numPr>
      </w:pPr>
      <w:r>
        <w:t xml:space="preserve">add date (day) </w:t>
      </w:r>
      <w:proofErr w:type="spellStart"/>
      <w:r>
        <w:t>yyyymmdd</w:t>
      </w:r>
      <w:proofErr w:type="spellEnd"/>
    </w:p>
    <w:p w14:paraId="50F60815" w14:textId="0FCEA717" w:rsidR="003227D0" w:rsidRDefault="003227D0" w:rsidP="003227D0">
      <w:pPr>
        <w:pStyle w:val="ListBullet"/>
        <w:numPr>
          <w:ilvl w:val="3"/>
          <w:numId w:val="3"/>
        </w:numPr>
      </w:pPr>
      <w:r>
        <w:t>modi</w:t>
      </w:r>
      <w:r w:rsidR="00376226">
        <w:t>fy sensor list</w:t>
      </w:r>
    </w:p>
    <w:p w14:paraId="5F8F1968" w14:textId="05ECDDF3" w:rsidR="00376226" w:rsidRDefault="00376226" w:rsidP="003227D0">
      <w:pPr>
        <w:pStyle w:val="ListBullet"/>
        <w:numPr>
          <w:ilvl w:val="3"/>
          <w:numId w:val="3"/>
        </w:numPr>
      </w:pPr>
      <w:r>
        <w:t>add cruise ID</w:t>
      </w:r>
    </w:p>
    <w:p w14:paraId="0D41930A" w14:textId="2CFF27FB" w:rsidR="00376226" w:rsidRDefault="00376226" w:rsidP="003227D0">
      <w:pPr>
        <w:pStyle w:val="ListBullet"/>
        <w:numPr>
          <w:ilvl w:val="3"/>
          <w:numId w:val="3"/>
        </w:numPr>
      </w:pPr>
      <w:r>
        <w:t>edit destination path</w:t>
      </w:r>
    </w:p>
    <w:p w14:paraId="4B36BC7B" w14:textId="58847E36" w:rsidR="003227D0" w:rsidRDefault="00376226" w:rsidP="003227D0">
      <w:pPr>
        <w:pStyle w:val="ListBullet"/>
        <w:numPr>
          <w:ilvl w:val="2"/>
          <w:numId w:val="3"/>
        </w:numPr>
      </w:pPr>
      <w:r>
        <w:t>vi commands</w:t>
      </w:r>
    </w:p>
    <w:p w14:paraId="610E2F5B" w14:textId="5CCAB0CD" w:rsidR="00376226" w:rsidRDefault="00376226" w:rsidP="00376226">
      <w:pPr>
        <w:pStyle w:val="ListBullet"/>
        <w:numPr>
          <w:ilvl w:val="3"/>
          <w:numId w:val="3"/>
        </w:numPr>
      </w:pPr>
      <w:proofErr w:type="spellStart"/>
      <w:r>
        <w:t>i</w:t>
      </w:r>
      <w:proofErr w:type="spellEnd"/>
      <w:r>
        <w:t xml:space="preserve"> = insert left</w:t>
      </w:r>
    </w:p>
    <w:p w14:paraId="450E9DDB" w14:textId="4111A435" w:rsidR="00376226" w:rsidRDefault="00376226" w:rsidP="00376226">
      <w:pPr>
        <w:pStyle w:val="ListBullet"/>
        <w:numPr>
          <w:ilvl w:val="3"/>
          <w:numId w:val="3"/>
        </w:numPr>
      </w:pPr>
      <w:proofErr w:type="spellStart"/>
      <w:r>
        <w:t>a</w:t>
      </w:r>
      <w:proofErr w:type="spellEnd"/>
      <w:r>
        <w:t xml:space="preserve"> = insert right</w:t>
      </w:r>
    </w:p>
    <w:p w14:paraId="66ED84EF" w14:textId="01FE3E43" w:rsidR="00376226" w:rsidRDefault="00376226" w:rsidP="00376226">
      <w:pPr>
        <w:pStyle w:val="ListBullet"/>
        <w:numPr>
          <w:ilvl w:val="3"/>
          <w:numId w:val="3"/>
        </w:numPr>
      </w:pPr>
      <w:r>
        <w:t>x = delete *use esc to toggle between these three</w:t>
      </w:r>
    </w:p>
    <w:p w14:paraId="5CD567DC" w14:textId="5B4B7ECB" w:rsidR="00376226" w:rsidRDefault="00376226" w:rsidP="00376226">
      <w:pPr>
        <w:pStyle w:val="ListBullet"/>
        <w:numPr>
          <w:ilvl w:val="3"/>
          <w:numId w:val="3"/>
        </w:numPr>
      </w:pPr>
      <w:r>
        <w:t>arrow keys to navigate</w:t>
      </w:r>
    </w:p>
    <w:p w14:paraId="11A753EE" w14:textId="5539AA93" w:rsidR="00376226" w:rsidRDefault="00376226" w:rsidP="00376226">
      <w:pPr>
        <w:pStyle w:val="ListBullet"/>
        <w:numPr>
          <w:ilvl w:val="3"/>
          <w:numId w:val="3"/>
        </w:numPr>
      </w:pPr>
      <w:r>
        <w:t xml:space="preserve">shift </w:t>
      </w:r>
      <w:proofErr w:type="spellStart"/>
      <w:r>
        <w:t>zz</w:t>
      </w:r>
      <w:proofErr w:type="spellEnd"/>
      <w:r>
        <w:t xml:space="preserve"> = quit with saving</w:t>
      </w:r>
    </w:p>
    <w:p w14:paraId="2F7B53C7" w14:textId="2949BF6D" w:rsidR="00376226" w:rsidRDefault="00376226" w:rsidP="00376226">
      <w:pPr>
        <w:pStyle w:val="ListBullet"/>
        <w:numPr>
          <w:ilvl w:val="3"/>
          <w:numId w:val="3"/>
        </w:numPr>
      </w:pPr>
      <w:proofErr w:type="gramStart"/>
      <w:r>
        <w:t>:q</w:t>
      </w:r>
      <w:proofErr w:type="gramEnd"/>
      <w:r>
        <w:t>! = quit without saving</w:t>
      </w:r>
    </w:p>
    <w:p w14:paraId="767D585E" w14:textId="41B3F2ED" w:rsidR="00376226" w:rsidRDefault="00376226" w:rsidP="00376226">
      <w:pPr>
        <w:pStyle w:val="ListBullet"/>
        <w:numPr>
          <w:ilvl w:val="3"/>
          <w:numId w:val="3"/>
        </w:numPr>
      </w:pPr>
      <w:proofErr w:type="spellStart"/>
      <w:r>
        <w:t>dd</w:t>
      </w:r>
      <w:proofErr w:type="spellEnd"/>
      <w:r>
        <w:t xml:space="preserve"> = delete a line</w:t>
      </w:r>
    </w:p>
    <w:p w14:paraId="7A4C1E77" w14:textId="2051A03F" w:rsidR="00376226" w:rsidRDefault="00376226" w:rsidP="00376226">
      <w:pPr>
        <w:pStyle w:val="ListBullet"/>
        <w:numPr>
          <w:ilvl w:val="3"/>
          <w:numId w:val="3"/>
        </w:numPr>
      </w:pPr>
      <w:r>
        <w:t>shift g = end of file</w:t>
      </w:r>
    </w:p>
    <w:p w14:paraId="082041AF" w14:textId="0778D815" w:rsidR="00376226" w:rsidRDefault="00376226" w:rsidP="00376226">
      <w:pPr>
        <w:pStyle w:val="ListBullet"/>
        <w:numPr>
          <w:ilvl w:val="2"/>
          <w:numId w:val="3"/>
        </w:numPr>
      </w:pPr>
      <w:r>
        <w:t xml:space="preserve">create </w:t>
      </w:r>
      <w:proofErr w:type="spellStart"/>
      <w:r>
        <w:t>procdata</w:t>
      </w:r>
      <w:proofErr w:type="spellEnd"/>
      <w:r>
        <w:t xml:space="preserve"> folder first in vehicle</w:t>
      </w:r>
    </w:p>
    <w:p w14:paraId="17D68854" w14:textId="1C38C387" w:rsidR="00B134D2" w:rsidRDefault="00B134D2" w:rsidP="00376226">
      <w:pPr>
        <w:pStyle w:val="ListBullet"/>
        <w:numPr>
          <w:ilvl w:val="2"/>
          <w:numId w:val="3"/>
        </w:numPr>
      </w:pPr>
      <w:r>
        <w:t>~/bin_scotty2/parse_daily_data.sh</w:t>
      </w:r>
    </w:p>
    <w:p w14:paraId="3150EED4" w14:textId="08E70C2B" w:rsidR="00A67257" w:rsidRDefault="00A67257" w:rsidP="00A67257">
      <w:pPr>
        <w:pStyle w:val="ListBullet"/>
        <w:numPr>
          <w:ilvl w:val="3"/>
          <w:numId w:val="3"/>
        </w:numPr>
      </w:pPr>
      <w:r>
        <w:t xml:space="preserve">creation of </w:t>
      </w:r>
      <w:proofErr w:type="spellStart"/>
      <w:r>
        <w:t>CruiseID</w:t>
      </w:r>
      <w:proofErr w:type="spellEnd"/>
      <w:r>
        <w:t xml:space="preserve"> folder in </w:t>
      </w:r>
      <w:proofErr w:type="spellStart"/>
      <w:r>
        <w:t>procdata</w:t>
      </w:r>
      <w:proofErr w:type="spellEnd"/>
      <w:r>
        <w:t xml:space="preserve"> occurs</w:t>
      </w:r>
    </w:p>
    <w:p w14:paraId="3E09C957" w14:textId="0F031538" w:rsidR="00A67257" w:rsidRDefault="001E779C" w:rsidP="00376226">
      <w:pPr>
        <w:pStyle w:val="ListBullet"/>
        <w:numPr>
          <w:ilvl w:val="2"/>
          <w:numId w:val="3"/>
        </w:numPr>
      </w:pPr>
      <w:r>
        <w:t xml:space="preserve">Navigate to </w:t>
      </w:r>
      <w:r w:rsidR="00A67257">
        <w:t>Cruises</w:t>
      </w:r>
      <w:r>
        <w:t xml:space="preserve"> folder</w:t>
      </w:r>
    </w:p>
    <w:p w14:paraId="60EBD901" w14:textId="21240F1D" w:rsidR="001E779C" w:rsidRDefault="001E779C" w:rsidP="001E779C">
      <w:pPr>
        <w:pStyle w:val="ListBullet"/>
        <w:numPr>
          <w:ilvl w:val="3"/>
          <w:numId w:val="3"/>
        </w:numPr>
      </w:pPr>
      <w:r>
        <w:t>Make a new folder for current cruise</w:t>
      </w:r>
    </w:p>
    <w:p w14:paraId="6BC2898E" w14:textId="6B27D5C3" w:rsidR="001E779C" w:rsidRDefault="001E779C" w:rsidP="001E779C">
      <w:pPr>
        <w:pStyle w:val="ListBullet"/>
        <w:numPr>
          <w:ilvl w:val="3"/>
          <w:numId w:val="3"/>
        </w:numPr>
      </w:pPr>
      <w:r>
        <w:t xml:space="preserve">Add a </w:t>
      </w:r>
      <w:proofErr w:type="spellStart"/>
      <w:r>
        <w:t>mk_low_diveid</w:t>
      </w:r>
      <w:proofErr w:type="spellEnd"/>
      <w:r>
        <w:t xml:space="preserve"> for each lowering</w:t>
      </w:r>
    </w:p>
    <w:p w14:paraId="4FD64BD4" w14:textId="718D90E4" w:rsidR="001E779C" w:rsidRDefault="001E779C" w:rsidP="001E779C">
      <w:pPr>
        <w:pStyle w:val="ListBullet"/>
        <w:numPr>
          <w:ilvl w:val="4"/>
          <w:numId w:val="3"/>
        </w:numPr>
      </w:pPr>
      <w:proofErr w:type="spellStart"/>
      <w:r>
        <w:t>ie</w:t>
      </w:r>
      <w:proofErr w:type="spellEnd"/>
      <w:r>
        <w:t>: mk_low_1113</w:t>
      </w:r>
    </w:p>
    <w:p w14:paraId="399B5BA8" w14:textId="0F524DF6" w:rsidR="00A67257" w:rsidRDefault="001E779C" w:rsidP="00A67257">
      <w:pPr>
        <w:pStyle w:val="ListBullet"/>
        <w:numPr>
          <w:ilvl w:val="2"/>
          <w:numId w:val="3"/>
        </w:numPr>
      </w:pPr>
      <w:r>
        <w:t xml:space="preserve">Make changes to </w:t>
      </w:r>
      <w:proofErr w:type="spellStart"/>
      <w:r>
        <w:t>mk_low_diveid</w:t>
      </w:r>
      <w:proofErr w:type="spellEnd"/>
    </w:p>
    <w:p w14:paraId="2E04F5B1" w14:textId="502B6B5C" w:rsidR="001E779C" w:rsidRDefault="001E779C" w:rsidP="001E779C">
      <w:pPr>
        <w:pStyle w:val="ListBullet"/>
        <w:numPr>
          <w:ilvl w:val="3"/>
          <w:numId w:val="3"/>
        </w:numPr>
      </w:pPr>
      <w:r>
        <w:t xml:space="preserve">Use vi, </w:t>
      </w:r>
      <w:proofErr w:type="spellStart"/>
      <w:r>
        <w:t>nano</w:t>
      </w:r>
      <w:proofErr w:type="spellEnd"/>
      <w:r>
        <w:t>, or text editor (</w:t>
      </w:r>
      <w:proofErr w:type="spellStart"/>
      <w:r>
        <w:t>Xcode</w:t>
      </w:r>
      <w:proofErr w:type="spellEnd"/>
      <w:r>
        <w:t>)</w:t>
      </w:r>
    </w:p>
    <w:p w14:paraId="1973A9E1" w14:textId="2CC27D18" w:rsidR="00A67257" w:rsidRDefault="00A67257" w:rsidP="00A67257">
      <w:pPr>
        <w:pStyle w:val="ListBullet"/>
        <w:numPr>
          <w:ilvl w:val="3"/>
          <w:numId w:val="3"/>
        </w:numPr>
      </w:pPr>
      <w:r>
        <w:t xml:space="preserve">need to add in water, on bottom, off bottom, on deck </w:t>
      </w:r>
      <w:r w:rsidR="001E779C">
        <w:t>date/</w:t>
      </w:r>
      <w:r>
        <w:t>times.</w:t>
      </w:r>
    </w:p>
    <w:p w14:paraId="1818017E" w14:textId="5ABAC006" w:rsidR="00A67257" w:rsidRDefault="001E779C" w:rsidP="00A67257">
      <w:pPr>
        <w:pStyle w:val="ListBullet"/>
        <w:numPr>
          <w:ilvl w:val="2"/>
          <w:numId w:val="3"/>
        </w:numPr>
      </w:pPr>
      <w:proofErr w:type="gramStart"/>
      <w:r>
        <w:t>./</w:t>
      </w:r>
      <w:proofErr w:type="gramEnd"/>
      <w:r>
        <w:t>mk_low_1113</w:t>
      </w:r>
      <w:r w:rsidR="00A67257">
        <w:t xml:space="preserve"> (runs it)</w:t>
      </w:r>
    </w:p>
    <w:p w14:paraId="59E94BCB" w14:textId="2F22E5FC" w:rsidR="00A67257" w:rsidRDefault="00A67257" w:rsidP="00A67257">
      <w:pPr>
        <w:pStyle w:val="ListBullet"/>
        <w:numPr>
          <w:ilvl w:val="2"/>
          <w:numId w:val="3"/>
        </w:numPr>
      </w:pPr>
      <w:r>
        <w:t>create new one for next dive</w:t>
      </w:r>
    </w:p>
    <w:p w14:paraId="660D8136" w14:textId="78DF6621" w:rsidR="00A67257" w:rsidRDefault="001E779C" w:rsidP="00A67257">
      <w:pPr>
        <w:pStyle w:val="ListBullet"/>
        <w:numPr>
          <w:ilvl w:val="3"/>
          <w:numId w:val="3"/>
        </w:numPr>
      </w:pPr>
      <w:proofErr w:type="spellStart"/>
      <w:r>
        <w:t>cp</w:t>
      </w:r>
      <w:proofErr w:type="spellEnd"/>
      <w:r>
        <w:t xml:space="preserve"> mk_low_1113 mk_low_1114</w:t>
      </w:r>
    </w:p>
    <w:p w14:paraId="68DDC791" w14:textId="07884897" w:rsidR="00A67257" w:rsidRDefault="001E779C" w:rsidP="00A67257">
      <w:pPr>
        <w:pStyle w:val="ListBullet"/>
        <w:numPr>
          <w:ilvl w:val="3"/>
          <w:numId w:val="3"/>
        </w:numPr>
      </w:pPr>
      <w:r>
        <w:t>vi mk_low_1114</w:t>
      </w:r>
      <w:r w:rsidR="00A67257">
        <w:t xml:space="preserve"> – setup correctly</w:t>
      </w:r>
    </w:p>
    <w:p w14:paraId="43A2216D" w14:textId="7E3B51DB" w:rsidR="00E30DAA" w:rsidRDefault="00E30DAA" w:rsidP="00AC41DA">
      <w:pPr>
        <w:pStyle w:val="ListBullet"/>
      </w:pPr>
      <w:proofErr w:type="spellStart"/>
      <w:r>
        <w:t>Nav</w:t>
      </w:r>
      <w:proofErr w:type="spellEnd"/>
      <w:r w:rsidR="00A67257">
        <w:t xml:space="preserve"> / </w:t>
      </w:r>
      <w:proofErr w:type="spellStart"/>
      <w:r w:rsidR="00A67257">
        <w:t>SciNav</w:t>
      </w:r>
      <w:proofErr w:type="spellEnd"/>
      <w:r w:rsidR="00A67257">
        <w:t xml:space="preserve"> Setup</w:t>
      </w:r>
    </w:p>
    <w:p w14:paraId="303C50BF" w14:textId="474008F6" w:rsidR="005F731B" w:rsidRDefault="00B028CE" w:rsidP="005F731B">
      <w:pPr>
        <w:pStyle w:val="ListBullet"/>
        <w:numPr>
          <w:ilvl w:val="1"/>
          <w:numId w:val="3"/>
        </w:numPr>
      </w:pPr>
      <w:r>
        <w:t>Cruises &gt; rr1901 (cruise name)</w:t>
      </w:r>
    </w:p>
    <w:p w14:paraId="2382A124" w14:textId="140BD5BE" w:rsidR="00C16AAB" w:rsidRDefault="00B028CE" w:rsidP="00C16AAB">
      <w:pPr>
        <w:pStyle w:val="ListBullet"/>
        <w:numPr>
          <w:ilvl w:val="2"/>
          <w:numId w:val="3"/>
        </w:numPr>
      </w:pPr>
      <w:r>
        <w:t xml:space="preserve">Maps and targets </w:t>
      </w:r>
      <w:r w:rsidR="003D0003">
        <w:t xml:space="preserve">that </w:t>
      </w:r>
      <w:r>
        <w:t xml:space="preserve">science provides us. Should </w:t>
      </w:r>
      <w:proofErr w:type="spellStart"/>
      <w:r>
        <w:t>scp</w:t>
      </w:r>
      <w:proofErr w:type="spellEnd"/>
      <w:r>
        <w:t xml:space="preserve"> these from </w:t>
      </w:r>
      <w:proofErr w:type="spellStart"/>
      <w:r>
        <w:t>Nav</w:t>
      </w:r>
      <w:proofErr w:type="spellEnd"/>
      <w:r>
        <w:t xml:space="preserve"> to </w:t>
      </w:r>
      <w:proofErr w:type="spellStart"/>
      <w:r>
        <w:t>SciNav</w:t>
      </w:r>
      <w:proofErr w:type="spellEnd"/>
      <w:r>
        <w:t>.</w:t>
      </w:r>
    </w:p>
    <w:p w14:paraId="3D00BEBC" w14:textId="71DEA072" w:rsidR="00C16AAB" w:rsidRDefault="00C16AAB" w:rsidP="00C16AAB">
      <w:pPr>
        <w:pStyle w:val="ListBullet"/>
        <w:numPr>
          <w:ilvl w:val="1"/>
          <w:numId w:val="3"/>
        </w:numPr>
      </w:pPr>
      <w:r>
        <w:t>Doppler Reset – sets the starting point for the DVL. Integrate from this point forward to improve navigation.</w:t>
      </w:r>
    </w:p>
    <w:p w14:paraId="4B4F3864" w14:textId="7B371C86" w:rsidR="00837DE8" w:rsidRDefault="00837DE8" w:rsidP="00C16AAB">
      <w:pPr>
        <w:pStyle w:val="ListBullet"/>
        <w:numPr>
          <w:ilvl w:val="1"/>
          <w:numId w:val="3"/>
        </w:numPr>
      </w:pPr>
      <w:r>
        <w:t>Gathering Origin info for each dive</w:t>
      </w:r>
    </w:p>
    <w:p w14:paraId="21E2BE28" w14:textId="77777777" w:rsidR="00837DE8" w:rsidRDefault="00837DE8" w:rsidP="00837DE8">
      <w:pPr>
        <w:pStyle w:val="ListBullet"/>
        <w:numPr>
          <w:ilvl w:val="2"/>
          <w:numId w:val="3"/>
        </w:numPr>
      </w:pPr>
      <w:proofErr w:type="spellStart"/>
      <w:r>
        <w:t>ssh</w:t>
      </w:r>
      <w:proofErr w:type="spellEnd"/>
      <w:r>
        <w:t xml:space="preserve"> </w:t>
      </w:r>
      <w:hyperlink r:id="rId15" w:history="1">
        <w:r>
          <w:rPr>
            <w:rStyle w:val="Hyperlink"/>
          </w:rPr>
          <w:t>j</w:t>
        </w:r>
        <w:r w:rsidRPr="00AB74E8">
          <w:rPr>
            <w:rStyle w:val="Hyperlink"/>
          </w:rPr>
          <w:t>ason@198.17.154.225</w:t>
        </w:r>
      </w:hyperlink>
      <w:r>
        <w:t xml:space="preserve"> </w:t>
      </w:r>
    </w:p>
    <w:p w14:paraId="12A5B696" w14:textId="77777777" w:rsidR="00837DE8" w:rsidRDefault="00837DE8" w:rsidP="00837DE8">
      <w:pPr>
        <w:pStyle w:val="ListBullet"/>
        <w:numPr>
          <w:ilvl w:val="3"/>
          <w:numId w:val="3"/>
        </w:numPr>
      </w:pPr>
      <w:r>
        <w:t xml:space="preserve">User: </w:t>
      </w:r>
      <w:proofErr w:type="spellStart"/>
      <w:r>
        <w:t>jason</w:t>
      </w:r>
      <w:proofErr w:type="spellEnd"/>
      <w:r>
        <w:t xml:space="preserve"> password: </w:t>
      </w:r>
      <w:proofErr w:type="spellStart"/>
      <w:proofErr w:type="gramStart"/>
      <w:r>
        <w:t>dsl!jason</w:t>
      </w:r>
      <w:proofErr w:type="spellEnd"/>
      <w:proofErr w:type="gramEnd"/>
    </w:p>
    <w:p w14:paraId="54338B83" w14:textId="3F1D9460" w:rsidR="00E92B46" w:rsidRDefault="00837DE8" w:rsidP="00E92B46">
      <w:pPr>
        <w:pStyle w:val="ListBullet"/>
        <w:numPr>
          <w:ilvl w:val="2"/>
          <w:numId w:val="3"/>
        </w:numPr>
      </w:pPr>
      <w:r>
        <w:t>/cruises/</w:t>
      </w:r>
      <w:proofErr w:type="spellStart"/>
      <w:r>
        <w:t>CruiseID</w:t>
      </w:r>
      <w:proofErr w:type="spellEnd"/>
      <w:r>
        <w:t>/origins</w:t>
      </w:r>
    </w:p>
    <w:p w14:paraId="49467E61" w14:textId="6E7F44E3" w:rsidR="00890F79" w:rsidRDefault="00B028CE" w:rsidP="00C16AAB">
      <w:pPr>
        <w:pStyle w:val="ListBullet"/>
        <w:numPr>
          <w:ilvl w:val="1"/>
          <w:numId w:val="3"/>
        </w:numPr>
      </w:pPr>
      <w:r>
        <w:t xml:space="preserve">Science using our USBL for tracking. </w:t>
      </w:r>
    </w:p>
    <w:p w14:paraId="139BD7F3" w14:textId="40E224FB" w:rsidR="00B028CE" w:rsidRDefault="00B028CE" w:rsidP="00B028CE">
      <w:pPr>
        <w:pStyle w:val="ListBullet"/>
        <w:numPr>
          <w:ilvl w:val="2"/>
          <w:numId w:val="3"/>
        </w:numPr>
      </w:pPr>
      <w:r>
        <w:t>If this occurs will need to provide them with the .DAT files as well as telling them which VPR line is logging the data.</w:t>
      </w:r>
    </w:p>
    <w:p w14:paraId="42016FFF" w14:textId="55D4445B" w:rsidR="00837DE8" w:rsidRDefault="00C16AAB" w:rsidP="00837DE8">
      <w:pPr>
        <w:pStyle w:val="ListBullet"/>
        <w:numPr>
          <w:ilvl w:val="3"/>
          <w:numId w:val="3"/>
        </w:numPr>
      </w:pPr>
      <w:r>
        <w:t>Example – Torres 1901 used USBL to track their heat flow measurements sans Jason.</w:t>
      </w:r>
    </w:p>
    <w:p w14:paraId="2551742A" w14:textId="36392AC7" w:rsidR="00B028CE" w:rsidRDefault="00B028CE" w:rsidP="00B028CE">
      <w:pPr>
        <w:pStyle w:val="ListBullet"/>
        <w:numPr>
          <w:ilvl w:val="2"/>
          <w:numId w:val="3"/>
        </w:numPr>
      </w:pPr>
      <w:proofErr w:type="spellStart"/>
      <w:r>
        <w:t>ssh</w:t>
      </w:r>
      <w:proofErr w:type="spellEnd"/>
      <w:r>
        <w:t xml:space="preserve"> </w:t>
      </w:r>
      <w:hyperlink r:id="rId16" w:history="1">
        <w:r w:rsidR="009E6A86">
          <w:rPr>
            <w:rStyle w:val="Hyperlink"/>
          </w:rPr>
          <w:t>j</w:t>
        </w:r>
        <w:r w:rsidRPr="00AB74E8">
          <w:rPr>
            <w:rStyle w:val="Hyperlink"/>
          </w:rPr>
          <w:t>ason@198.17.154.225</w:t>
        </w:r>
      </w:hyperlink>
      <w:r>
        <w:t xml:space="preserve"> </w:t>
      </w:r>
    </w:p>
    <w:p w14:paraId="76179C51" w14:textId="3743E052" w:rsidR="00837DE8" w:rsidRDefault="00B028CE" w:rsidP="00837DE8">
      <w:pPr>
        <w:pStyle w:val="ListBullet"/>
        <w:numPr>
          <w:ilvl w:val="3"/>
          <w:numId w:val="3"/>
        </w:numPr>
      </w:pPr>
      <w:r>
        <w:t xml:space="preserve">User: </w:t>
      </w:r>
      <w:proofErr w:type="spellStart"/>
      <w:r>
        <w:t>jason</w:t>
      </w:r>
      <w:proofErr w:type="spellEnd"/>
      <w:r>
        <w:t xml:space="preserve"> password: </w:t>
      </w:r>
      <w:proofErr w:type="spellStart"/>
      <w:proofErr w:type="gramStart"/>
      <w:r>
        <w:t>dsl!jason</w:t>
      </w:r>
      <w:proofErr w:type="spellEnd"/>
      <w:proofErr w:type="gramEnd"/>
    </w:p>
    <w:p w14:paraId="4910009B" w14:textId="05F4216A" w:rsidR="00B028CE" w:rsidRDefault="00B028CE" w:rsidP="00B028CE">
      <w:pPr>
        <w:pStyle w:val="ListBullet"/>
        <w:numPr>
          <w:ilvl w:val="3"/>
          <w:numId w:val="3"/>
        </w:numPr>
      </w:pPr>
      <w:r>
        <w:t>/data/</w:t>
      </w:r>
      <w:proofErr w:type="spellStart"/>
      <w:r>
        <w:t>nav</w:t>
      </w:r>
      <w:proofErr w:type="spellEnd"/>
    </w:p>
    <w:p w14:paraId="4EC4C43C" w14:textId="6DA90B09" w:rsidR="00B028CE" w:rsidRDefault="00B028CE" w:rsidP="00B028CE">
      <w:pPr>
        <w:pStyle w:val="ListBullet"/>
        <w:numPr>
          <w:ilvl w:val="3"/>
          <w:numId w:val="3"/>
        </w:numPr>
      </w:pPr>
      <w:proofErr w:type="spellStart"/>
      <w:r>
        <w:t>scp</w:t>
      </w:r>
      <w:proofErr w:type="spellEnd"/>
      <w:r>
        <w:t xml:space="preserve"> 2019*.DAT tina@198.17.154.184:/Volumes/</w:t>
      </w:r>
      <w:proofErr w:type="spellStart"/>
      <w:r>
        <w:t>Jason_Data</w:t>
      </w:r>
      <w:proofErr w:type="spellEnd"/>
      <w:r>
        <w:t>/RR1901</w:t>
      </w:r>
    </w:p>
    <w:p w14:paraId="44C03086" w14:textId="095913A1" w:rsidR="00A67257" w:rsidRDefault="00A67257" w:rsidP="00AC41DA">
      <w:pPr>
        <w:pStyle w:val="ListBullet"/>
      </w:pPr>
      <w:proofErr w:type="spellStart"/>
      <w:r>
        <w:t>Renav</w:t>
      </w:r>
      <w:proofErr w:type="spellEnd"/>
    </w:p>
    <w:p w14:paraId="1C126929" w14:textId="3F97DF20" w:rsidR="00A67257" w:rsidRDefault="00A67257" w:rsidP="00A67257">
      <w:pPr>
        <w:pStyle w:val="ListBullet"/>
        <w:numPr>
          <w:ilvl w:val="1"/>
          <w:numId w:val="3"/>
        </w:numPr>
      </w:pPr>
      <w:r>
        <w:t>cd /Volumes/Jason_Data/CruiseID/Vehicle/Procdata/CruiseID/Dive#/navest</w:t>
      </w:r>
    </w:p>
    <w:p w14:paraId="101CE55D" w14:textId="7E9EA69F" w:rsidR="00A67257" w:rsidRDefault="00A67257" w:rsidP="00A67257">
      <w:pPr>
        <w:pStyle w:val="ListBullet"/>
        <w:numPr>
          <w:ilvl w:val="1"/>
          <w:numId w:val="3"/>
        </w:numPr>
      </w:pPr>
      <w:r>
        <w:t>ls</w:t>
      </w:r>
    </w:p>
    <w:p w14:paraId="4057AD42" w14:textId="54A98AFA" w:rsidR="00A67257" w:rsidRDefault="00A67257" w:rsidP="00A67257">
      <w:pPr>
        <w:pStyle w:val="ListBullet"/>
        <w:numPr>
          <w:ilvl w:val="1"/>
          <w:numId w:val="3"/>
        </w:numPr>
      </w:pPr>
      <w:proofErr w:type="spellStart"/>
      <w:r>
        <w:t>cp</w:t>
      </w:r>
      <w:proofErr w:type="spellEnd"/>
      <w:proofErr w:type="gramStart"/>
      <w:r>
        <w:t xml:space="preserve"> ..</w:t>
      </w:r>
      <w:proofErr w:type="gramEnd"/>
      <w:r>
        <w:t>/../../</w:t>
      </w:r>
      <w:proofErr w:type="spellStart"/>
      <w:r>
        <w:t>CruiseID</w:t>
      </w:r>
      <w:proofErr w:type="spellEnd"/>
      <w:r>
        <w:t>/Dive#/</w:t>
      </w:r>
      <w:proofErr w:type="spellStart"/>
      <w:r>
        <w:t>navest</w:t>
      </w:r>
      <w:proofErr w:type="spellEnd"/>
      <w:r>
        <w:t>/ jason1102_renav.m jason1101_renav.m</w:t>
      </w:r>
    </w:p>
    <w:p w14:paraId="4D81226A" w14:textId="6E121E5D" w:rsidR="00544986" w:rsidRDefault="00544986" w:rsidP="00544986">
      <w:pPr>
        <w:pStyle w:val="ListBullet"/>
        <w:numPr>
          <w:ilvl w:val="2"/>
          <w:numId w:val="3"/>
        </w:numPr>
      </w:pPr>
      <w:r>
        <w:t xml:space="preserve">Copy a </w:t>
      </w:r>
      <w:proofErr w:type="spellStart"/>
      <w:r>
        <w:t>x_renav.m</w:t>
      </w:r>
      <w:proofErr w:type="spellEnd"/>
      <w:r>
        <w:t xml:space="preserve"> script into the folder you want to </w:t>
      </w:r>
      <w:proofErr w:type="spellStart"/>
      <w:r>
        <w:t>renav</w:t>
      </w:r>
      <w:proofErr w:type="spellEnd"/>
    </w:p>
    <w:p w14:paraId="1389FFB8" w14:textId="6C2DF24C" w:rsidR="00ED4F07" w:rsidRDefault="00ED4F07" w:rsidP="00A67257">
      <w:pPr>
        <w:pStyle w:val="ListBullet"/>
        <w:numPr>
          <w:ilvl w:val="1"/>
          <w:numId w:val="3"/>
        </w:numPr>
      </w:pPr>
      <w:r>
        <w:t xml:space="preserve">Scotty now has two different </w:t>
      </w:r>
      <w:proofErr w:type="spellStart"/>
      <w:r>
        <w:t>renav</w:t>
      </w:r>
      <w:proofErr w:type="spellEnd"/>
      <w:r>
        <w:t xml:space="preserve"> scripts</w:t>
      </w:r>
    </w:p>
    <w:p w14:paraId="3023E5A7" w14:textId="4951060D" w:rsidR="00ED4F07" w:rsidRDefault="00ED4F07" w:rsidP="00ED4F07">
      <w:pPr>
        <w:pStyle w:val="ListBullet"/>
        <w:numPr>
          <w:ilvl w:val="2"/>
          <w:numId w:val="3"/>
        </w:numPr>
      </w:pPr>
      <w:r>
        <w:t>jasonDive#_2dvlrenav.m</w:t>
      </w:r>
    </w:p>
    <w:p w14:paraId="0AB0B798" w14:textId="4461F877" w:rsidR="00ED4F07" w:rsidRDefault="00ED4F07" w:rsidP="00ED4F07">
      <w:pPr>
        <w:pStyle w:val="ListBullet"/>
        <w:numPr>
          <w:ilvl w:val="2"/>
          <w:numId w:val="3"/>
        </w:numPr>
      </w:pPr>
      <w:proofErr w:type="spellStart"/>
      <w:r>
        <w:t>jasonDive</w:t>
      </w:r>
      <w:proofErr w:type="spellEnd"/>
      <w:r>
        <w:t>#_</w:t>
      </w:r>
      <w:proofErr w:type="spellStart"/>
      <w:r>
        <w:t>renav_dev.m</w:t>
      </w:r>
      <w:proofErr w:type="spellEnd"/>
      <w:r>
        <w:t xml:space="preserve"> (</w:t>
      </w:r>
      <w:proofErr w:type="spellStart"/>
      <w:r>
        <w:t>usbl</w:t>
      </w:r>
      <w:proofErr w:type="spellEnd"/>
      <w:r>
        <w:t xml:space="preserve"> only)</w:t>
      </w:r>
    </w:p>
    <w:p w14:paraId="276B2650" w14:textId="2C80E676" w:rsidR="00A67257" w:rsidRDefault="00A67257" w:rsidP="00A67257">
      <w:pPr>
        <w:pStyle w:val="ListBullet"/>
        <w:numPr>
          <w:ilvl w:val="1"/>
          <w:numId w:val="3"/>
        </w:numPr>
      </w:pPr>
      <w:r>
        <w:t xml:space="preserve">now open </w:t>
      </w:r>
      <w:proofErr w:type="spellStart"/>
      <w:r>
        <w:t>MatLab</w:t>
      </w:r>
      <w:proofErr w:type="spellEnd"/>
      <w:r>
        <w:t xml:space="preserve"> and make necessary changes to the script</w:t>
      </w:r>
    </w:p>
    <w:p w14:paraId="6815F609" w14:textId="080EA9A9" w:rsidR="00A67257" w:rsidRDefault="00A67257" w:rsidP="00A67257">
      <w:pPr>
        <w:pStyle w:val="ListBullet"/>
        <w:numPr>
          <w:ilvl w:val="2"/>
          <w:numId w:val="3"/>
        </w:numPr>
      </w:pPr>
      <w:r>
        <w:t>dive number</w:t>
      </w:r>
    </w:p>
    <w:p w14:paraId="2D8CA7D0" w14:textId="5CB0DE95" w:rsidR="00A67257" w:rsidRDefault="00A67257" w:rsidP="00A67257">
      <w:pPr>
        <w:pStyle w:val="ListBullet"/>
        <w:numPr>
          <w:ilvl w:val="2"/>
          <w:numId w:val="3"/>
        </w:numPr>
      </w:pPr>
      <w:r>
        <w:t>start launch, start ops, end ops, on deck (times/dates)</w:t>
      </w:r>
    </w:p>
    <w:p w14:paraId="31200C94" w14:textId="2044D366" w:rsidR="00A67257" w:rsidRDefault="00A67257" w:rsidP="00A67257">
      <w:pPr>
        <w:pStyle w:val="ListBullet"/>
        <w:numPr>
          <w:ilvl w:val="2"/>
          <w:numId w:val="3"/>
        </w:numPr>
      </w:pPr>
      <w:r>
        <w:t xml:space="preserve">origin – located on </w:t>
      </w:r>
      <w:proofErr w:type="spellStart"/>
      <w:r>
        <w:t>nav</w:t>
      </w:r>
      <w:proofErr w:type="spellEnd"/>
      <w:r>
        <w:t xml:space="preserve"> comp</w:t>
      </w:r>
    </w:p>
    <w:p w14:paraId="358F7CBB" w14:textId="0857F35E" w:rsidR="00A67257" w:rsidRDefault="00A67257" w:rsidP="00A67257">
      <w:pPr>
        <w:pStyle w:val="ListBullet"/>
        <w:numPr>
          <w:ilvl w:val="2"/>
          <w:numId w:val="3"/>
        </w:numPr>
      </w:pPr>
      <w:r>
        <w:t>path</w:t>
      </w:r>
    </w:p>
    <w:p w14:paraId="4329CA9E" w14:textId="32361F88" w:rsidR="00A67257" w:rsidRDefault="00A67257" w:rsidP="00A67257">
      <w:pPr>
        <w:pStyle w:val="ListBullet"/>
        <w:numPr>
          <w:ilvl w:val="1"/>
          <w:numId w:val="3"/>
        </w:numPr>
      </w:pPr>
      <w:r>
        <w:t>run the script jason1101_renav.m</w:t>
      </w:r>
    </w:p>
    <w:p w14:paraId="0B6EBC2F" w14:textId="6543BFF7" w:rsidR="00A67257" w:rsidRDefault="00A67257" w:rsidP="00A67257">
      <w:pPr>
        <w:pStyle w:val="ListBullet"/>
        <w:numPr>
          <w:ilvl w:val="1"/>
          <w:numId w:val="3"/>
        </w:numPr>
      </w:pPr>
      <w:r>
        <w:t>enter complementary cutoff</w:t>
      </w:r>
    </w:p>
    <w:p w14:paraId="7CEDCABA" w14:textId="70F6B583" w:rsidR="00957580" w:rsidRDefault="00957580" w:rsidP="00957580">
      <w:pPr>
        <w:pStyle w:val="ListBullet"/>
        <w:numPr>
          <w:ilvl w:val="2"/>
          <w:numId w:val="3"/>
        </w:numPr>
      </w:pPr>
      <w:r>
        <w:t xml:space="preserve">cutoff </w:t>
      </w:r>
      <w:proofErr w:type="spellStart"/>
      <w:r>
        <w:t>freq</w:t>
      </w:r>
      <w:proofErr w:type="spellEnd"/>
      <w:r>
        <w:t xml:space="preserve"> – proportion of </w:t>
      </w:r>
      <w:proofErr w:type="spellStart"/>
      <w:r>
        <w:t>usbl</w:t>
      </w:r>
      <w:proofErr w:type="spellEnd"/>
      <w:r>
        <w:t xml:space="preserve"> to </w:t>
      </w:r>
      <w:proofErr w:type="spellStart"/>
      <w:r>
        <w:t>dvl</w:t>
      </w:r>
      <w:proofErr w:type="spellEnd"/>
    </w:p>
    <w:p w14:paraId="21A8E964" w14:textId="09D24943" w:rsidR="00957580" w:rsidRDefault="00957580" w:rsidP="00957580">
      <w:pPr>
        <w:pStyle w:val="ListBullet"/>
        <w:numPr>
          <w:ilvl w:val="3"/>
          <w:numId w:val="3"/>
        </w:numPr>
      </w:pPr>
      <w:r>
        <w:t xml:space="preserve">smaller # increases </w:t>
      </w:r>
      <w:proofErr w:type="spellStart"/>
      <w:r>
        <w:t>dvl</w:t>
      </w:r>
      <w:proofErr w:type="spellEnd"/>
    </w:p>
    <w:p w14:paraId="680E5B52" w14:textId="6351351A" w:rsidR="00957580" w:rsidRDefault="00957580" w:rsidP="00957580">
      <w:pPr>
        <w:pStyle w:val="ListBullet"/>
        <w:numPr>
          <w:ilvl w:val="3"/>
          <w:numId w:val="3"/>
        </w:numPr>
      </w:pPr>
      <w:r>
        <w:t xml:space="preserve">bigger # increases </w:t>
      </w:r>
      <w:proofErr w:type="spellStart"/>
      <w:r>
        <w:t>usbl</w:t>
      </w:r>
      <w:proofErr w:type="spellEnd"/>
    </w:p>
    <w:p w14:paraId="38F02CE2" w14:textId="06EF33F5" w:rsidR="00957580" w:rsidRDefault="00957580" w:rsidP="00957580">
      <w:pPr>
        <w:pStyle w:val="ListBullet"/>
        <w:numPr>
          <w:ilvl w:val="2"/>
          <w:numId w:val="3"/>
        </w:numPr>
      </w:pPr>
      <w:r>
        <w:t xml:space="preserve">Important for things like </w:t>
      </w:r>
      <w:proofErr w:type="spellStart"/>
      <w:r>
        <w:t>photomosaic’s</w:t>
      </w:r>
      <w:proofErr w:type="spellEnd"/>
      <w:r>
        <w:t xml:space="preserve">. The </w:t>
      </w:r>
      <w:proofErr w:type="spellStart"/>
      <w:r>
        <w:t>usbl</w:t>
      </w:r>
      <w:proofErr w:type="spellEnd"/>
      <w:r>
        <w:t xml:space="preserve"> will destroy mosaics with the “cloud” while </w:t>
      </w:r>
      <w:proofErr w:type="spellStart"/>
      <w:r>
        <w:t>dvl</w:t>
      </w:r>
      <w:proofErr w:type="spellEnd"/>
      <w:r>
        <w:t xml:space="preserve"> gives you greater precision.</w:t>
      </w:r>
    </w:p>
    <w:p w14:paraId="616470AE" w14:textId="6CBD3621" w:rsidR="00A67257" w:rsidRDefault="00A67257" w:rsidP="00A67257">
      <w:pPr>
        <w:pStyle w:val="ListBullet"/>
        <w:numPr>
          <w:ilvl w:val="1"/>
          <w:numId w:val="3"/>
        </w:numPr>
      </w:pPr>
      <w:r>
        <w:t xml:space="preserve">save </w:t>
      </w:r>
      <w:proofErr w:type="spellStart"/>
      <w:r>
        <w:t>nav</w:t>
      </w:r>
      <w:proofErr w:type="spellEnd"/>
      <w:r>
        <w:t xml:space="preserve"> data (n)</w:t>
      </w:r>
    </w:p>
    <w:p w14:paraId="73285120" w14:textId="31D2736B" w:rsidR="00A67257" w:rsidRDefault="00A67257" w:rsidP="00A67257">
      <w:pPr>
        <w:pStyle w:val="ListBullet"/>
        <w:numPr>
          <w:ilvl w:val="1"/>
          <w:numId w:val="3"/>
        </w:numPr>
      </w:pPr>
      <w:r>
        <w:t>save raw (n)</w:t>
      </w:r>
    </w:p>
    <w:p w14:paraId="3D6F1544" w14:textId="48C7756F" w:rsidR="00957580" w:rsidRDefault="00957580" w:rsidP="00A67257">
      <w:pPr>
        <w:pStyle w:val="ListBullet"/>
        <w:numPr>
          <w:ilvl w:val="1"/>
          <w:numId w:val="3"/>
        </w:numPr>
      </w:pPr>
      <w:r>
        <w:t xml:space="preserve">Make sure you save the cords </w:t>
      </w:r>
      <w:proofErr w:type="spellStart"/>
      <w:r>
        <w:t>outstr</w:t>
      </w:r>
      <w:proofErr w:type="spellEnd"/>
      <w:r>
        <w:t xml:space="preserve"> = it goes in metadata spreadsheet. All the way to right of lowering’s tab.</w:t>
      </w:r>
    </w:p>
    <w:p w14:paraId="361E0D91" w14:textId="054BDB3B" w:rsidR="00E30DAA" w:rsidRDefault="00E30DAA" w:rsidP="00AC41DA">
      <w:pPr>
        <w:pStyle w:val="ListBullet"/>
      </w:pPr>
      <w:proofErr w:type="spellStart"/>
      <w:r>
        <w:t>SeaLog</w:t>
      </w:r>
      <w:proofErr w:type="spellEnd"/>
    </w:p>
    <w:p w14:paraId="4A2BD826" w14:textId="756B56F9" w:rsidR="00EE71DC" w:rsidRDefault="00EE71DC" w:rsidP="00EE71DC">
      <w:pPr>
        <w:pStyle w:val="ListBullet"/>
        <w:numPr>
          <w:ilvl w:val="1"/>
          <w:numId w:val="3"/>
        </w:numPr>
      </w:pPr>
      <w:r>
        <w:t xml:space="preserve">Grabbing </w:t>
      </w:r>
      <w:proofErr w:type="spellStart"/>
      <w:r>
        <w:t>SeaLog-framegrabs</w:t>
      </w:r>
      <w:proofErr w:type="spellEnd"/>
      <w:r>
        <w:t>:</w:t>
      </w:r>
    </w:p>
    <w:p w14:paraId="7DEDFD8D" w14:textId="77777777" w:rsidR="00AB137C" w:rsidRDefault="00AB137C" w:rsidP="00AB137C">
      <w:pPr>
        <w:pStyle w:val="ListBullet"/>
        <w:numPr>
          <w:ilvl w:val="2"/>
          <w:numId w:val="3"/>
        </w:numPr>
      </w:pPr>
      <w:proofErr w:type="spellStart"/>
      <w:r>
        <w:t>ssh</w:t>
      </w:r>
      <w:proofErr w:type="spellEnd"/>
      <w:r>
        <w:t xml:space="preserve"> </w:t>
      </w:r>
      <w:hyperlink r:id="rId17" w:history="1">
        <w:r w:rsidRPr="006502B1">
          <w:rPr>
            <w:rStyle w:val="Hyperlink"/>
          </w:rPr>
          <w:t>jason@198.17.154.223</w:t>
        </w:r>
      </w:hyperlink>
      <w:r>
        <w:t xml:space="preserve"> </w:t>
      </w:r>
      <w:proofErr w:type="spellStart"/>
      <w:proofErr w:type="gramStart"/>
      <w:r>
        <w:t>dsl!jason</w:t>
      </w:r>
      <w:proofErr w:type="spellEnd"/>
      <w:proofErr w:type="gramEnd"/>
    </w:p>
    <w:p w14:paraId="2E250EFF" w14:textId="21277BD0" w:rsidR="00AB137C" w:rsidRDefault="00E83ED0" w:rsidP="00AB137C">
      <w:pPr>
        <w:pStyle w:val="ListBullet"/>
        <w:numPr>
          <w:ilvl w:val="3"/>
          <w:numId w:val="3"/>
        </w:numPr>
      </w:pPr>
      <w:r>
        <w:t xml:space="preserve">cd </w:t>
      </w:r>
      <w:proofErr w:type="spellStart"/>
      <w:r w:rsidR="00AB137C">
        <w:t>sealog</w:t>
      </w:r>
      <w:proofErr w:type="spellEnd"/>
      <w:r w:rsidR="00AB137C">
        <w:t>-images</w:t>
      </w:r>
    </w:p>
    <w:p w14:paraId="5EBD2161" w14:textId="287B8CFF" w:rsidR="00AB137C" w:rsidRDefault="00AB137C" w:rsidP="00AB137C">
      <w:pPr>
        <w:pStyle w:val="ListBullet"/>
        <w:numPr>
          <w:ilvl w:val="3"/>
          <w:numId w:val="3"/>
        </w:numPr>
      </w:pPr>
      <w:proofErr w:type="spellStart"/>
      <w:r>
        <w:t>scp</w:t>
      </w:r>
      <w:proofErr w:type="spellEnd"/>
      <w:r>
        <w:t xml:space="preserve"> </w:t>
      </w:r>
      <w:hyperlink r:id="rId18" w:history="1">
        <w:r w:rsidRPr="006502B1">
          <w:rPr>
            <w:rStyle w:val="Hyperlink"/>
          </w:rPr>
          <w:t>tina@198.17.154.184:/Volumes/</w:t>
        </w:r>
        <w:proofErr w:type="spellStart"/>
        <w:r w:rsidRPr="006502B1">
          <w:rPr>
            <w:rStyle w:val="Hyperlink"/>
          </w:rPr>
          <w:t>Jason_Data</w:t>
        </w:r>
        <w:proofErr w:type="spellEnd"/>
        <w:r w:rsidRPr="006502B1">
          <w:rPr>
            <w:rStyle w:val="Hyperlink"/>
          </w:rPr>
          <w:t>/Cruise</w:t>
        </w:r>
      </w:hyperlink>
      <w:r w:rsidR="00A6716B">
        <w:rPr>
          <w:rStyle w:val="Hyperlink"/>
        </w:rPr>
        <w:t xml:space="preserve"> ID/</w:t>
      </w:r>
      <w:proofErr w:type="spellStart"/>
      <w:r w:rsidR="00A6716B">
        <w:rPr>
          <w:rStyle w:val="Hyperlink"/>
        </w:rPr>
        <w:t>sealog-</w:t>
      </w:r>
      <w:r>
        <w:rPr>
          <w:rStyle w:val="Hyperlink"/>
        </w:rPr>
        <w:t>framegrabs</w:t>
      </w:r>
      <w:proofErr w:type="spellEnd"/>
      <w:r>
        <w:rPr>
          <w:rStyle w:val="Hyperlink"/>
        </w:rPr>
        <w:t>/Dive#</w:t>
      </w:r>
    </w:p>
    <w:p w14:paraId="47EC69C9" w14:textId="18B670CA" w:rsidR="00AB137C" w:rsidRDefault="00AB137C" w:rsidP="00AB137C">
      <w:pPr>
        <w:pStyle w:val="ListBullet"/>
        <w:numPr>
          <w:ilvl w:val="2"/>
          <w:numId w:val="3"/>
        </w:numPr>
      </w:pPr>
      <w:r>
        <w:t>369byte images are garbage, placeholder by system.</w:t>
      </w:r>
    </w:p>
    <w:p w14:paraId="2F08FC3D" w14:textId="06C17D31" w:rsidR="00AB137C" w:rsidRDefault="00AB137C" w:rsidP="00EE71DC">
      <w:pPr>
        <w:pStyle w:val="ListBullet"/>
        <w:numPr>
          <w:ilvl w:val="1"/>
          <w:numId w:val="3"/>
        </w:numPr>
      </w:pPr>
      <w:r>
        <w:t>Post Dive Data Management</w:t>
      </w:r>
    </w:p>
    <w:p w14:paraId="64DF7508" w14:textId="7F94DDF5" w:rsidR="00C10902" w:rsidRDefault="00C10902" w:rsidP="00C10902">
      <w:pPr>
        <w:pStyle w:val="ListBullet"/>
        <w:numPr>
          <w:ilvl w:val="2"/>
          <w:numId w:val="3"/>
        </w:numPr>
      </w:pPr>
      <w:proofErr w:type="spellStart"/>
      <w:r>
        <w:t>ssh</w:t>
      </w:r>
      <w:proofErr w:type="spellEnd"/>
      <w:r>
        <w:t xml:space="preserve"> </w:t>
      </w:r>
      <w:hyperlink r:id="rId19" w:history="1">
        <w:r w:rsidRPr="00223B6A">
          <w:rPr>
            <w:rStyle w:val="Hyperlink"/>
          </w:rPr>
          <w:t>jason@198.17.154.223</w:t>
        </w:r>
      </w:hyperlink>
      <w:r>
        <w:t xml:space="preserve"> </w:t>
      </w:r>
      <w:proofErr w:type="spellStart"/>
      <w:proofErr w:type="gramStart"/>
      <w:r>
        <w:t>dsl!jason</w:t>
      </w:r>
      <w:proofErr w:type="spellEnd"/>
      <w:proofErr w:type="gramEnd"/>
    </w:p>
    <w:p w14:paraId="7B3A9A0C" w14:textId="74BC34E3" w:rsidR="00C10902" w:rsidRDefault="00C10902" w:rsidP="00C10902">
      <w:pPr>
        <w:pStyle w:val="ListBullet"/>
        <w:numPr>
          <w:ilvl w:val="2"/>
          <w:numId w:val="3"/>
        </w:numPr>
      </w:pPr>
      <w:r>
        <w:t>cd /</w:t>
      </w:r>
      <w:proofErr w:type="spellStart"/>
      <w:r>
        <w:t>mnt</w:t>
      </w:r>
      <w:proofErr w:type="spellEnd"/>
    </w:p>
    <w:p w14:paraId="335383DB" w14:textId="519BCF4F" w:rsidR="00C10902" w:rsidRDefault="00C10902" w:rsidP="00C10902">
      <w:pPr>
        <w:pStyle w:val="ListBullet"/>
        <w:numPr>
          <w:ilvl w:val="3"/>
          <w:numId w:val="3"/>
        </w:numPr>
      </w:pPr>
      <w:r>
        <w:t xml:space="preserve">mounts </w:t>
      </w:r>
      <w:proofErr w:type="spellStart"/>
      <w:r>
        <w:t>SciShare</w:t>
      </w:r>
      <w:proofErr w:type="spellEnd"/>
      <w:r>
        <w:t xml:space="preserve"> which is where you should put the </w:t>
      </w:r>
      <w:proofErr w:type="spellStart"/>
      <w:r>
        <w:t>sulis</w:t>
      </w:r>
      <w:proofErr w:type="spellEnd"/>
      <w:r>
        <w:t xml:space="preserve"> photos and </w:t>
      </w:r>
      <w:proofErr w:type="spellStart"/>
      <w:proofErr w:type="gramStart"/>
      <w:r>
        <w:t>renav</w:t>
      </w:r>
      <w:proofErr w:type="spellEnd"/>
      <w:r>
        <w:t xml:space="preserve"> .</w:t>
      </w:r>
      <w:proofErr w:type="spellStart"/>
      <w:r>
        <w:t>ppi</w:t>
      </w:r>
      <w:proofErr w:type="spellEnd"/>
      <w:proofErr w:type="gramEnd"/>
      <w:r>
        <w:t xml:space="preserve"> files.</w:t>
      </w:r>
    </w:p>
    <w:p w14:paraId="616CF73E" w14:textId="71832472" w:rsidR="00C10902" w:rsidRDefault="00C10902" w:rsidP="00C10902">
      <w:pPr>
        <w:pStyle w:val="ListBullet"/>
        <w:numPr>
          <w:ilvl w:val="2"/>
          <w:numId w:val="3"/>
        </w:numPr>
      </w:pPr>
      <w:r>
        <w:t xml:space="preserve">cd </w:t>
      </w:r>
      <w:proofErr w:type="spellStart"/>
      <w:r>
        <w:t>sealog</w:t>
      </w:r>
      <w:proofErr w:type="spellEnd"/>
      <w:r>
        <w:t>-server-</w:t>
      </w:r>
      <w:proofErr w:type="spellStart"/>
      <w:r>
        <w:t>jason</w:t>
      </w:r>
      <w:proofErr w:type="spellEnd"/>
      <w:r>
        <w:t>/</w:t>
      </w:r>
      <w:proofErr w:type="spellStart"/>
      <w:r>
        <w:t>misc</w:t>
      </w:r>
      <w:proofErr w:type="spellEnd"/>
    </w:p>
    <w:p w14:paraId="7C48512F" w14:textId="52C18385" w:rsidR="00C10902" w:rsidRDefault="00C10902" w:rsidP="00C10902">
      <w:pPr>
        <w:pStyle w:val="ListBullet"/>
        <w:numPr>
          <w:ilvl w:val="3"/>
          <w:numId w:val="3"/>
        </w:numPr>
      </w:pPr>
      <w:proofErr w:type="spellStart"/>
      <w:r>
        <w:t>Sulis</w:t>
      </w:r>
      <w:proofErr w:type="spellEnd"/>
      <w:r>
        <w:t xml:space="preserve"> Cam Stills</w:t>
      </w:r>
    </w:p>
    <w:p w14:paraId="4F1A0E31" w14:textId="7F03030C" w:rsidR="00C10902" w:rsidRDefault="00C10902" w:rsidP="00C10902">
      <w:pPr>
        <w:pStyle w:val="ListBullet"/>
        <w:numPr>
          <w:ilvl w:val="4"/>
          <w:numId w:val="3"/>
        </w:numPr>
      </w:pPr>
      <w:r>
        <w:t>python3 sealog-sulisCam-stills-import.py /</w:t>
      </w:r>
      <w:proofErr w:type="spellStart"/>
      <w:r>
        <w:t>mnt</w:t>
      </w:r>
      <w:proofErr w:type="spellEnd"/>
      <w:r>
        <w:t>/</w:t>
      </w:r>
      <w:proofErr w:type="spellStart"/>
      <w:r>
        <w:t>SciShare</w:t>
      </w:r>
      <w:proofErr w:type="spellEnd"/>
      <w:r>
        <w:t>/</w:t>
      </w:r>
      <w:proofErr w:type="spellStart"/>
      <w:r>
        <w:t>sulis_pics</w:t>
      </w:r>
      <w:proofErr w:type="spellEnd"/>
      <w:r>
        <w:t>/J2-1113 /</w:t>
      </w:r>
      <w:proofErr w:type="spellStart"/>
      <w:r>
        <w:t>mnt</w:t>
      </w:r>
      <w:proofErr w:type="spellEnd"/>
      <w:r>
        <w:t>/</w:t>
      </w:r>
      <w:proofErr w:type="spellStart"/>
      <w:r>
        <w:t>SciShare</w:t>
      </w:r>
      <w:proofErr w:type="spellEnd"/>
      <w:r>
        <w:t>/</w:t>
      </w:r>
      <w:proofErr w:type="spellStart"/>
      <w:r>
        <w:t>sulis_pics</w:t>
      </w:r>
      <w:proofErr w:type="spellEnd"/>
      <w:r>
        <w:t>/J2-1113_sulis.ppfx</w:t>
      </w:r>
    </w:p>
    <w:p w14:paraId="3198DFAB" w14:textId="5CDC8BF3" w:rsidR="00C10902" w:rsidRDefault="00C10902" w:rsidP="00C10902">
      <w:pPr>
        <w:pStyle w:val="ListBullet"/>
        <w:numPr>
          <w:ilvl w:val="3"/>
          <w:numId w:val="3"/>
        </w:numPr>
      </w:pPr>
      <w:proofErr w:type="spellStart"/>
      <w:r>
        <w:t>Sealog</w:t>
      </w:r>
      <w:proofErr w:type="spellEnd"/>
      <w:r>
        <w:t xml:space="preserve"> </w:t>
      </w:r>
      <w:proofErr w:type="spellStart"/>
      <w:r>
        <w:t>Renav</w:t>
      </w:r>
      <w:proofErr w:type="spellEnd"/>
    </w:p>
    <w:p w14:paraId="13F1C19F" w14:textId="35EE733D" w:rsidR="00C10902" w:rsidRDefault="00C10902" w:rsidP="00C10902">
      <w:pPr>
        <w:pStyle w:val="ListBullet"/>
        <w:numPr>
          <w:ilvl w:val="4"/>
          <w:numId w:val="3"/>
        </w:numPr>
      </w:pPr>
      <w:r>
        <w:t>python3 sealog-apply-renav-to-events.py J2-1113 /</w:t>
      </w:r>
      <w:proofErr w:type="spellStart"/>
      <w:r>
        <w:t>mnt</w:t>
      </w:r>
      <w:proofErr w:type="spellEnd"/>
      <w:r>
        <w:t>/</w:t>
      </w:r>
      <w:proofErr w:type="spellStart"/>
      <w:r>
        <w:t>SciShare</w:t>
      </w:r>
      <w:proofErr w:type="spellEnd"/>
      <w:r>
        <w:t>/</w:t>
      </w:r>
      <w:proofErr w:type="spellStart"/>
      <w:r>
        <w:t>Renav</w:t>
      </w:r>
      <w:proofErr w:type="spellEnd"/>
      <w:r>
        <w:t>/J2-1113_renav.ppi</w:t>
      </w:r>
    </w:p>
    <w:p w14:paraId="1B05A4A8" w14:textId="56E07729" w:rsidR="00C10902" w:rsidRDefault="00C10902" w:rsidP="00C10902">
      <w:pPr>
        <w:pStyle w:val="ListBullet"/>
        <w:numPr>
          <w:ilvl w:val="3"/>
          <w:numId w:val="3"/>
        </w:numPr>
      </w:pPr>
      <w:proofErr w:type="spellStart"/>
      <w:r>
        <w:t>Sealog</w:t>
      </w:r>
      <w:proofErr w:type="spellEnd"/>
      <w:r>
        <w:t xml:space="preserve"> </w:t>
      </w:r>
      <w:proofErr w:type="spellStart"/>
      <w:r>
        <w:t>Postdive</w:t>
      </w:r>
      <w:proofErr w:type="spellEnd"/>
    </w:p>
    <w:p w14:paraId="17C7AE39" w14:textId="0289E273" w:rsidR="00C10902" w:rsidRDefault="00C10902" w:rsidP="00C10902">
      <w:pPr>
        <w:pStyle w:val="ListBullet"/>
        <w:numPr>
          <w:ilvl w:val="4"/>
          <w:numId w:val="3"/>
        </w:numPr>
      </w:pPr>
      <w:r>
        <w:t>./sealog_postdive.sh –c rr1902 J2-1113</w:t>
      </w:r>
    </w:p>
    <w:p w14:paraId="4934A6DD" w14:textId="29207983" w:rsidR="00DD5FD8" w:rsidRDefault="00DD5FD8" w:rsidP="00DD5FD8">
      <w:pPr>
        <w:pStyle w:val="ListBullet"/>
        <w:numPr>
          <w:ilvl w:val="5"/>
          <w:numId w:val="3"/>
        </w:numPr>
      </w:pPr>
      <w:r>
        <w:t>enter y</w:t>
      </w:r>
      <w:r w:rsidR="00D31533">
        <w:t xml:space="preserve"> to continue</w:t>
      </w:r>
      <w:r>
        <w:t xml:space="preserve"> and y</w:t>
      </w:r>
      <w:r w:rsidR="00D31533">
        <w:t xml:space="preserve"> to create directory</w:t>
      </w:r>
    </w:p>
    <w:p w14:paraId="2BAF6386" w14:textId="55F13C55" w:rsidR="00C10902" w:rsidRDefault="00C10902" w:rsidP="00C10902">
      <w:pPr>
        <w:pStyle w:val="ListBullet"/>
        <w:numPr>
          <w:ilvl w:val="4"/>
          <w:numId w:val="3"/>
        </w:numPr>
      </w:pPr>
      <w:r>
        <w:t>bac</w:t>
      </w:r>
      <w:r w:rsidR="00C94DE7">
        <w:t>kups go to /</w:t>
      </w:r>
      <w:proofErr w:type="spellStart"/>
      <w:r w:rsidR="00C94DE7">
        <w:t>sealog</w:t>
      </w:r>
      <w:proofErr w:type="spellEnd"/>
      <w:r w:rsidR="00C94DE7">
        <w:t>-backup/</w:t>
      </w:r>
      <w:proofErr w:type="spellStart"/>
      <w:r w:rsidR="00C94DE7">
        <w:t>cruiseID</w:t>
      </w:r>
      <w:proofErr w:type="spellEnd"/>
    </w:p>
    <w:p w14:paraId="62E09A85" w14:textId="5FC58435" w:rsidR="00DB150E" w:rsidRDefault="00DB150E" w:rsidP="00C10902">
      <w:pPr>
        <w:pStyle w:val="ListBullet"/>
        <w:numPr>
          <w:ilvl w:val="4"/>
          <w:numId w:val="3"/>
        </w:numPr>
      </w:pPr>
      <w:r>
        <w:t>Provide science with copies of each dives backup</w:t>
      </w:r>
      <w:r w:rsidR="00672A4D">
        <w:t xml:space="preserve"> “J2-114</w:t>
      </w:r>
      <w:r w:rsidR="004B65B2">
        <w:t>0_eventOnlyExport</w:t>
      </w:r>
      <w:r w:rsidR="00672A4D">
        <w:t>.json”</w:t>
      </w:r>
    </w:p>
    <w:p w14:paraId="703A6311" w14:textId="0568DD68" w:rsidR="00672A4D" w:rsidRDefault="00672A4D" w:rsidP="00C10902">
      <w:pPr>
        <w:pStyle w:val="ListBullet"/>
        <w:numPr>
          <w:ilvl w:val="4"/>
          <w:numId w:val="3"/>
        </w:numPr>
      </w:pPr>
      <w:r>
        <w:t xml:space="preserve">Provide science with </w:t>
      </w:r>
      <w:r w:rsidR="00DD5834">
        <w:t>their cruise event template. If changes made to templates happened per dive can also provide the event templates per dive. “</w:t>
      </w:r>
      <w:proofErr w:type="spellStart"/>
      <w:r w:rsidR="00DD5834">
        <w:t>cruiseID_eventTemplates.json</w:t>
      </w:r>
      <w:proofErr w:type="spellEnd"/>
      <w:r w:rsidR="00DD5834">
        <w:t>”</w:t>
      </w:r>
    </w:p>
    <w:p w14:paraId="43FF9963" w14:textId="0B2E4A0F" w:rsidR="00A034AE" w:rsidRDefault="00A034AE" w:rsidP="00AB137C">
      <w:pPr>
        <w:pStyle w:val="ListBullet"/>
        <w:numPr>
          <w:ilvl w:val="0"/>
          <w:numId w:val="0"/>
        </w:numPr>
        <w:ind w:left="432" w:hanging="432"/>
      </w:pPr>
    </w:p>
    <w:p w14:paraId="7707E793" w14:textId="3369498F" w:rsidR="00E30DAA" w:rsidRDefault="00E30DAA" w:rsidP="00AC41DA">
      <w:pPr>
        <w:pStyle w:val="ListBullet"/>
      </w:pPr>
      <w:proofErr w:type="spellStart"/>
      <w:r>
        <w:t>SulisPhotos</w:t>
      </w:r>
      <w:proofErr w:type="spellEnd"/>
    </w:p>
    <w:p w14:paraId="4BF1FFDE" w14:textId="4218C65C" w:rsidR="00AA0A64" w:rsidRDefault="002A23E2" w:rsidP="006C6F6D">
      <w:pPr>
        <w:pStyle w:val="ListBullet"/>
        <w:numPr>
          <w:ilvl w:val="1"/>
          <w:numId w:val="3"/>
        </w:numPr>
      </w:pPr>
      <w:r>
        <w:t xml:space="preserve">Switch </w:t>
      </w:r>
      <w:proofErr w:type="spellStart"/>
      <w:r>
        <w:t>Sulis</w:t>
      </w:r>
      <w:proofErr w:type="spellEnd"/>
      <w:r>
        <w:t xml:space="preserve"> to Download mode. Use watch leader control box, </w:t>
      </w:r>
      <w:proofErr w:type="spellStart"/>
      <w:r>
        <w:t>misc</w:t>
      </w:r>
      <w:proofErr w:type="spellEnd"/>
      <w:r>
        <w:t xml:space="preserve"> screen, download mode on.</w:t>
      </w:r>
    </w:p>
    <w:p w14:paraId="4A9F1D29" w14:textId="501EF9F4" w:rsidR="006C6F6D" w:rsidRDefault="006C6F6D" w:rsidP="006C6F6D">
      <w:pPr>
        <w:pStyle w:val="ListBullet"/>
        <w:numPr>
          <w:ilvl w:val="1"/>
          <w:numId w:val="3"/>
        </w:numPr>
      </w:pPr>
      <w:r>
        <w:t>Camera mounts on data station computer. Pull off the photos from that dive leg</w:t>
      </w:r>
      <w:r w:rsidR="000F1BF8">
        <w:t>.</w:t>
      </w:r>
    </w:p>
    <w:p w14:paraId="41D86CFE" w14:textId="26DA2823" w:rsidR="000F1BF8" w:rsidRDefault="000F1BF8" w:rsidP="006C6F6D">
      <w:pPr>
        <w:pStyle w:val="ListBullet"/>
        <w:numPr>
          <w:ilvl w:val="1"/>
          <w:numId w:val="3"/>
        </w:numPr>
      </w:pPr>
      <w:r>
        <w:t>If Jason is back on deck before download is done will need to put Jason back on DC deck cable.</w:t>
      </w:r>
    </w:p>
    <w:p w14:paraId="7C31A8BE" w14:textId="33E886B8" w:rsidR="000F1BF8" w:rsidRDefault="000F1BF8" w:rsidP="000F1BF8">
      <w:pPr>
        <w:pStyle w:val="ListBullet"/>
        <w:numPr>
          <w:ilvl w:val="1"/>
          <w:numId w:val="3"/>
        </w:numPr>
      </w:pPr>
      <w:r>
        <w:t xml:space="preserve">Renaming of </w:t>
      </w:r>
      <w:proofErr w:type="spellStart"/>
      <w:r>
        <w:t>Sulis</w:t>
      </w:r>
      <w:proofErr w:type="spellEnd"/>
      <w:r>
        <w:t xml:space="preserve"> Photos:</w:t>
      </w:r>
    </w:p>
    <w:p w14:paraId="38DBF21D" w14:textId="0C954F16" w:rsidR="000F1BF8" w:rsidRDefault="000F1BF8" w:rsidP="000F1BF8">
      <w:pPr>
        <w:pStyle w:val="ListBullet"/>
        <w:numPr>
          <w:ilvl w:val="2"/>
          <w:numId w:val="3"/>
        </w:numPr>
      </w:pPr>
      <w:r>
        <w:t>Cd /Volumes/</w:t>
      </w:r>
      <w:proofErr w:type="spellStart"/>
      <w:r>
        <w:t>Hardrive</w:t>
      </w:r>
      <w:proofErr w:type="spellEnd"/>
      <w:r>
        <w:t xml:space="preserve"> Name/</w:t>
      </w:r>
      <w:proofErr w:type="spellStart"/>
      <w:r w:rsidR="00606AD5">
        <w:t>CruiseID</w:t>
      </w:r>
      <w:proofErr w:type="spellEnd"/>
      <w:r w:rsidR="00606AD5">
        <w:t>/</w:t>
      </w:r>
      <w:proofErr w:type="spellStart"/>
      <w:r w:rsidR="00D847DD">
        <w:t>sulis_pics</w:t>
      </w:r>
      <w:proofErr w:type="spellEnd"/>
      <w:r w:rsidR="00D847DD">
        <w:t>/Dive#</w:t>
      </w:r>
    </w:p>
    <w:p w14:paraId="5F882436" w14:textId="288FB7E1" w:rsidR="000F1BF8" w:rsidRDefault="00B028CE" w:rsidP="000F1BF8">
      <w:pPr>
        <w:pStyle w:val="ListBullet"/>
        <w:numPr>
          <w:ilvl w:val="2"/>
          <w:numId w:val="3"/>
        </w:numPr>
      </w:pPr>
      <w:r>
        <w:t>l</w:t>
      </w:r>
      <w:r w:rsidR="000F1BF8">
        <w:t>s</w:t>
      </w:r>
    </w:p>
    <w:p w14:paraId="5632255C" w14:textId="77777777" w:rsidR="000F1BF8" w:rsidRDefault="000F1BF8" w:rsidP="000F1BF8">
      <w:pPr>
        <w:pStyle w:val="ListBullet"/>
        <w:numPr>
          <w:ilvl w:val="2"/>
          <w:numId w:val="3"/>
        </w:numPr>
      </w:pPr>
      <w:r>
        <w:t>~/bin_scotty/rename_sulis.sh</w:t>
      </w:r>
    </w:p>
    <w:p w14:paraId="68E420CB" w14:textId="5CD016BB" w:rsidR="000F1BF8" w:rsidRDefault="000F1BF8" w:rsidP="000F1BF8">
      <w:pPr>
        <w:pStyle w:val="ListBullet"/>
        <w:numPr>
          <w:ilvl w:val="2"/>
          <w:numId w:val="3"/>
        </w:numPr>
      </w:pPr>
      <w:r>
        <w:t>cd</w:t>
      </w:r>
    </w:p>
    <w:p w14:paraId="6AF791A6" w14:textId="0023397E" w:rsidR="000F1BF8" w:rsidRDefault="00595EA9" w:rsidP="000F1BF8">
      <w:pPr>
        <w:pStyle w:val="ListBullet"/>
        <w:numPr>
          <w:ilvl w:val="1"/>
          <w:numId w:val="3"/>
        </w:numPr>
      </w:pPr>
      <w:r>
        <w:t xml:space="preserve">Linking </w:t>
      </w:r>
      <w:proofErr w:type="spellStart"/>
      <w:r>
        <w:t>renav</w:t>
      </w:r>
      <w:proofErr w:type="spellEnd"/>
      <w:r>
        <w:t xml:space="preserve"> to the</w:t>
      </w:r>
      <w:r w:rsidR="000F0916">
        <w:t xml:space="preserve"> renamed </w:t>
      </w:r>
      <w:proofErr w:type="spellStart"/>
      <w:r w:rsidR="000F0916">
        <w:t>Sulis</w:t>
      </w:r>
      <w:proofErr w:type="spellEnd"/>
      <w:r w:rsidR="000F0916">
        <w:t xml:space="preserve"> photos:</w:t>
      </w:r>
    </w:p>
    <w:p w14:paraId="4D16D62C" w14:textId="61B471D0" w:rsidR="000F0916" w:rsidRDefault="000F0916" w:rsidP="000F0916">
      <w:pPr>
        <w:pStyle w:val="ListBullet"/>
        <w:numPr>
          <w:ilvl w:val="2"/>
          <w:numId w:val="3"/>
        </w:numPr>
      </w:pPr>
      <w:r>
        <w:t>Cd /Volumes/</w:t>
      </w:r>
      <w:proofErr w:type="spellStart"/>
      <w:r>
        <w:t>Hardrive</w:t>
      </w:r>
      <w:proofErr w:type="spellEnd"/>
      <w:r>
        <w:t xml:space="preserve"> Name/</w:t>
      </w:r>
      <w:proofErr w:type="spellStart"/>
      <w:r>
        <w:t>Cruise</w:t>
      </w:r>
      <w:r w:rsidR="007049C1">
        <w:t>ID</w:t>
      </w:r>
      <w:proofErr w:type="spellEnd"/>
      <w:r>
        <w:t>/</w:t>
      </w:r>
      <w:proofErr w:type="spellStart"/>
      <w:r>
        <w:t>SulisPhotos</w:t>
      </w:r>
      <w:proofErr w:type="spellEnd"/>
    </w:p>
    <w:p w14:paraId="6A60ACBA" w14:textId="2DE7AD3D" w:rsidR="000F0916" w:rsidRDefault="000F0916" w:rsidP="000F0916">
      <w:pPr>
        <w:pStyle w:val="ListBullet"/>
        <w:numPr>
          <w:ilvl w:val="2"/>
          <w:numId w:val="3"/>
        </w:numPr>
      </w:pPr>
      <w:r>
        <w:t xml:space="preserve">~scotty/bin/photoinfov2.py –x </w:t>
      </w:r>
      <w:proofErr w:type="spellStart"/>
      <w:r>
        <w:t>img</w:t>
      </w:r>
      <w:proofErr w:type="spellEnd"/>
      <w:r>
        <w:t>=J2-1101 out=J2-1101_</w:t>
      </w:r>
      <w:proofErr w:type="gramStart"/>
      <w:r>
        <w:t>sulis.ppfx</w:t>
      </w:r>
      <w:proofErr w:type="gramEnd"/>
      <w:r>
        <w:t xml:space="preserve"> nav=/Volumes/Jason_Data/</w:t>
      </w:r>
      <w:r w:rsidR="0065552C">
        <w:t>CruiseID</w:t>
      </w:r>
      <w:r>
        <w:t>/Vehicle/Procdata/</w:t>
      </w:r>
      <w:r w:rsidR="0065552C">
        <w:t>CruiseID</w:t>
      </w:r>
      <w:r>
        <w:t>/</w:t>
      </w:r>
      <w:r w:rsidR="0065552C">
        <w:t>Dive#/navest/Dive#</w:t>
      </w:r>
      <w:r>
        <w:t>_renav.ppi</w:t>
      </w:r>
    </w:p>
    <w:p w14:paraId="0AA148DB" w14:textId="35935C27" w:rsidR="000F0916" w:rsidRDefault="000F0916" w:rsidP="00FB49FA">
      <w:pPr>
        <w:pStyle w:val="ListBullet"/>
        <w:numPr>
          <w:ilvl w:val="2"/>
          <w:numId w:val="3"/>
        </w:numPr>
      </w:pPr>
      <w:r>
        <w:t xml:space="preserve">processing occurs – only photos taken near the bottom will get </w:t>
      </w:r>
      <w:proofErr w:type="spellStart"/>
      <w:r>
        <w:t>nav</w:t>
      </w:r>
      <w:proofErr w:type="spellEnd"/>
      <w:r>
        <w:t xml:space="preserve"> info appended.</w:t>
      </w:r>
      <w:r w:rsidR="007B524E">
        <w:t xml:space="preserve"> </w:t>
      </w:r>
    </w:p>
    <w:p w14:paraId="4A261E68" w14:textId="42A14C92" w:rsidR="00E30DAA" w:rsidRDefault="0065552C" w:rsidP="00CE13F4">
      <w:pPr>
        <w:pStyle w:val="ListBullet"/>
        <w:numPr>
          <w:ilvl w:val="2"/>
          <w:numId w:val="3"/>
        </w:numPr>
      </w:pPr>
      <w:r>
        <w:t>More Dive#</w:t>
      </w:r>
      <w:r w:rsidR="00C16AAB">
        <w:t>_</w:t>
      </w:r>
      <w:proofErr w:type="spellStart"/>
      <w:proofErr w:type="gramStart"/>
      <w:r w:rsidR="00C16AAB">
        <w:t>sulis.ppfx</w:t>
      </w:r>
      <w:proofErr w:type="spellEnd"/>
      <w:proofErr w:type="gramEnd"/>
      <w:r w:rsidR="00C16AAB">
        <w:t xml:space="preserve"> shows what’s been added to each file.</w:t>
      </w:r>
    </w:p>
    <w:p w14:paraId="6937BB41" w14:textId="5982E944" w:rsidR="00E30DAA" w:rsidRDefault="00E30DAA" w:rsidP="00AC41DA">
      <w:pPr>
        <w:pStyle w:val="ListBullet"/>
      </w:pPr>
      <w:proofErr w:type="spellStart"/>
      <w:r>
        <w:t>VirtualVan</w:t>
      </w:r>
      <w:proofErr w:type="spellEnd"/>
    </w:p>
    <w:p w14:paraId="568E701D" w14:textId="0091A9F8" w:rsidR="00A543EB" w:rsidRDefault="00A543EB" w:rsidP="00A543EB">
      <w:pPr>
        <w:pStyle w:val="ListBullet"/>
        <w:numPr>
          <w:ilvl w:val="1"/>
          <w:numId w:val="3"/>
        </w:numPr>
      </w:pPr>
      <w:r>
        <w:t xml:space="preserve">User: </w:t>
      </w:r>
      <w:proofErr w:type="spellStart"/>
      <w:r>
        <w:t>vv</w:t>
      </w:r>
      <w:proofErr w:type="spellEnd"/>
      <w:r>
        <w:t>-admin password: admin!!</w:t>
      </w:r>
    </w:p>
    <w:p w14:paraId="0313CF70" w14:textId="1C4F1FCA" w:rsidR="008D5372" w:rsidRDefault="008D5372" w:rsidP="00A543EB">
      <w:pPr>
        <w:pStyle w:val="ListBullet"/>
        <w:numPr>
          <w:ilvl w:val="1"/>
          <w:numId w:val="3"/>
        </w:numPr>
      </w:pPr>
      <w:r>
        <w:t xml:space="preserve">Applying </w:t>
      </w:r>
      <w:proofErr w:type="spellStart"/>
      <w:r>
        <w:t>Renav</w:t>
      </w:r>
      <w:proofErr w:type="spellEnd"/>
      <w:r>
        <w:t xml:space="preserve"> to Virtual Van:</w:t>
      </w:r>
      <w:r w:rsidR="00010B81">
        <w:t xml:space="preserve"> do at end of each dive!</w:t>
      </w:r>
    </w:p>
    <w:p w14:paraId="2A09B3E3" w14:textId="5AE6D35C" w:rsidR="008D5372" w:rsidRDefault="008D5372" w:rsidP="008D5372">
      <w:pPr>
        <w:pStyle w:val="ListBullet"/>
        <w:numPr>
          <w:ilvl w:val="2"/>
          <w:numId w:val="3"/>
        </w:numPr>
      </w:pPr>
      <w:r>
        <w:t xml:space="preserve">Need to create location on virtual van for </w:t>
      </w:r>
      <w:proofErr w:type="spellStart"/>
      <w:r>
        <w:t>renav</w:t>
      </w:r>
      <w:proofErr w:type="spellEnd"/>
      <w:r>
        <w:t>.</w:t>
      </w:r>
    </w:p>
    <w:p w14:paraId="7C882F63" w14:textId="77777777" w:rsidR="008D5372" w:rsidRDefault="008D5372" w:rsidP="008D5372">
      <w:pPr>
        <w:pStyle w:val="ListBullet"/>
        <w:numPr>
          <w:ilvl w:val="3"/>
          <w:numId w:val="3"/>
        </w:numPr>
      </w:pPr>
      <w:proofErr w:type="spellStart"/>
      <w:r>
        <w:t>ssh</w:t>
      </w:r>
      <w:proofErr w:type="spellEnd"/>
      <w:r>
        <w:t xml:space="preserve"> </w:t>
      </w:r>
      <w:hyperlink r:id="rId20" w:history="1">
        <w:r w:rsidRPr="00DA259F">
          <w:rPr>
            <w:rStyle w:val="Hyperlink"/>
          </w:rPr>
          <w:t>root@198.17.154.221</w:t>
        </w:r>
      </w:hyperlink>
      <w:r>
        <w:t xml:space="preserve"> pass: </w:t>
      </w:r>
      <w:proofErr w:type="gramStart"/>
      <w:r>
        <w:t>dsl!seadata</w:t>
      </w:r>
      <w:proofErr w:type="gramEnd"/>
      <w:r>
        <w:t>1</w:t>
      </w:r>
    </w:p>
    <w:p w14:paraId="0F8EF203" w14:textId="77777777" w:rsidR="008D5372" w:rsidRDefault="008D5372" w:rsidP="008D5372">
      <w:pPr>
        <w:pStyle w:val="ListBullet"/>
        <w:numPr>
          <w:ilvl w:val="3"/>
          <w:numId w:val="3"/>
        </w:numPr>
      </w:pPr>
      <w:r>
        <w:t>cd /</w:t>
      </w:r>
      <w:proofErr w:type="spellStart"/>
      <w:r>
        <w:t>webdata</w:t>
      </w:r>
      <w:proofErr w:type="spellEnd"/>
      <w:r>
        <w:t>/DAQ/</w:t>
      </w:r>
      <w:proofErr w:type="spellStart"/>
      <w:r>
        <w:t>CruiseID</w:t>
      </w:r>
      <w:proofErr w:type="spellEnd"/>
      <w:r>
        <w:t>/Jason</w:t>
      </w:r>
    </w:p>
    <w:p w14:paraId="79E7191B" w14:textId="77777777" w:rsidR="008D5372" w:rsidRDefault="008D5372" w:rsidP="008D5372">
      <w:pPr>
        <w:pStyle w:val="ListBullet"/>
        <w:numPr>
          <w:ilvl w:val="3"/>
          <w:numId w:val="3"/>
        </w:numPr>
      </w:pPr>
      <w:proofErr w:type="spellStart"/>
      <w:r>
        <w:t>mkdir</w:t>
      </w:r>
      <w:proofErr w:type="spellEnd"/>
      <w:r>
        <w:t xml:space="preserve"> </w:t>
      </w:r>
      <w:proofErr w:type="spellStart"/>
      <w:r>
        <w:t>Renav</w:t>
      </w:r>
      <w:proofErr w:type="spellEnd"/>
    </w:p>
    <w:p w14:paraId="5A013CD9" w14:textId="465F8B4E" w:rsidR="008D5372" w:rsidRDefault="008D5372" w:rsidP="008D5372">
      <w:pPr>
        <w:pStyle w:val="ListBullet"/>
        <w:numPr>
          <w:ilvl w:val="3"/>
          <w:numId w:val="3"/>
        </w:numPr>
      </w:pPr>
      <w:proofErr w:type="spellStart"/>
      <w:r>
        <w:t>chmod</w:t>
      </w:r>
      <w:proofErr w:type="spellEnd"/>
      <w:r>
        <w:t xml:space="preserve"> 777 </w:t>
      </w:r>
      <w:proofErr w:type="spellStart"/>
      <w:r>
        <w:t>Renav</w:t>
      </w:r>
      <w:proofErr w:type="spellEnd"/>
    </w:p>
    <w:p w14:paraId="2A452F69" w14:textId="3B3885D8" w:rsidR="008D5372" w:rsidRDefault="008D5372" w:rsidP="008D5372">
      <w:pPr>
        <w:pStyle w:val="ListBullet"/>
        <w:numPr>
          <w:ilvl w:val="2"/>
          <w:numId w:val="3"/>
        </w:numPr>
      </w:pPr>
      <w:r>
        <w:t xml:space="preserve">Transfer renav.vvan.txt </w:t>
      </w:r>
    </w:p>
    <w:p w14:paraId="3F2EF582" w14:textId="77777777" w:rsidR="00010B81" w:rsidRDefault="00010B81" w:rsidP="00010B81">
      <w:pPr>
        <w:pStyle w:val="ListBullet"/>
        <w:numPr>
          <w:ilvl w:val="3"/>
          <w:numId w:val="3"/>
        </w:numPr>
      </w:pPr>
      <w:r>
        <w:t>cd /Volumes/Jason_Data/CruiseID/Vehicle/Procdata/CruiseID/Dive#/navest</w:t>
      </w:r>
    </w:p>
    <w:p w14:paraId="44C11AD3" w14:textId="198D6F13" w:rsidR="00010B81" w:rsidRDefault="00010B81" w:rsidP="00010B81">
      <w:pPr>
        <w:pStyle w:val="ListBullet"/>
        <w:numPr>
          <w:ilvl w:val="3"/>
          <w:numId w:val="3"/>
        </w:numPr>
      </w:pPr>
      <w:proofErr w:type="spellStart"/>
      <w:r>
        <w:t>scp</w:t>
      </w:r>
      <w:proofErr w:type="spellEnd"/>
      <w:r>
        <w:t xml:space="preserve"> Dive#_renav_vvan.txt root@198.17.154.221:/</w:t>
      </w:r>
      <w:proofErr w:type="spellStart"/>
      <w:r>
        <w:t>webdata</w:t>
      </w:r>
      <w:proofErr w:type="spellEnd"/>
      <w:r>
        <w:t>/DAQ/</w:t>
      </w:r>
      <w:proofErr w:type="spellStart"/>
      <w:r>
        <w:t>CruiseID</w:t>
      </w:r>
      <w:proofErr w:type="spellEnd"/>
      <w:r>
        <w:t>/Jason/</w:t>
      </w:r>
      <w:proofErr w:type="spellStart"/>
      <w:r>
        <w:t>Renav</w:t>
      </w:r>
      <w:proofErr w:type="spellEnd"/>
    </w:p>
    <w:p w14:paraId="228337E4" w14:textId="1F03DF73" w:rsidR="00010B81" w:rsidRDefault="00010B81" w:rsidP="008D5372">
      <w:pPr>
        <w:pStyle w:val="ListBullet"/>
        <w:numPr>
          <w:ilvl w:val="2"/>
          <w:numId w:val="3"/>
        </w:numPr>
      </w:pPr>
      <w:r>
        <w:t xml:space="preserve">Adding </w:t>
      </w:r>
      <w:proofErr w:type="spellStart"/>
      <w:r>
        <w:t>renav</w:t>
      </w:r>
      <w:proofErr w:type="spellEnd"/>
      <w:r>
        <w:t xml:space="preserve"> to Virtual Van</w:t>
      </w:r>
    </w:p>
    <w:p w14:paraId="7E1AFBD6" w14:textId="77777777" w:rsidR="00E46160" w:rsidRDefault="00CD43CF" w:rsidP="00E46160">
      <w:pPr>
        <w:pStyle w:val="ListBullet"/>
        <w:numPr>
          <w:ilvl w:val="3"/>
          <w:numId w:val="3"/>
        </w:numPr>
      </w:pPr>
      <w:hyperlink r:id="rId21" w:history="1">
        <w:r w:rsidR="00E46160" w:rsidRPr="00B52795">
          <w:rPr>
            <w:rStyle w:val="Hyperlink"/>
          </w:rPr>
          <w:t>http://198.17.154.221/virtualvan/tools.html</w:t>
        </w:r>
      </w:hyperlink>
    </w:p>
    <w:p w14:paraId="6C3C4A9C" w14:textId="77777777" w:rsidR="00E46160" w:rsidRDefault="00E46160" w:rsidP="00E46160">
      <w:pPr>
        <w:pStyle w:val="ListBullet"/>
        <w:numPr>
          <w:ilvl w:val="3"/>
          <w:numId w:val="3"/>
        </w:numPr>
      </w:pPr>
      <w:r>
        <w:t xml:space="preserve">Re-Merge Jason </w:t>
      </w:r>
      <w:proofErr w:type="spellStart"/>
      <w:r>
        <w:t>VVan</w:t>
      </w:r>
      <w:proofErr w:type="spellEnd"/>
      <w:r>
        <w:t xml:space="preserve"> Navigation</w:t>
      </w:r>
    </w:p>
    <w:p w14:paraId="600724E7" w14:textId="77777777" w:rsidR="00E46160" w:rsidRDefault="00E46160" w:rsidP="00E46160">
      <w:pPr>
        <w:pStyle w:val="ListBullet"/>
        <w:numPr>
          <w:ilvl w:val="3"/>
          <w:numId w:val="3"/>
        </w:numPr>
      </w:pPr>
      <w:r>
        <w:t xml:space="preserve">User: </w:t>
      </w:r>
      <w:proofErr w:type="spellStart"/>
      <w:r>
        <w:t>vv</w:t>
      </w:r>
      <w:proofErr w:type="spellEnd"/>
      <w:r>
        <w:t>-admin</w:t>
      </w:r>
    </w:p>
    <w:p w14:paraId="12DE882E" w14:textId="0CD17118" w:rsidR="00E46160" w:rsidRDefault="00E46160" w:rsidP="00E46160">
      <w:pPr>
        <w:pStyle w:val="ListBullet"/>
        <w:numPr>
          <w:ilvl w:val="3"/>
          <w:numId w:val="3"/>
        </w:numPr>
      </w:pPr>
      <w:r>
        <w:t xml:space="preserve">Select </w:t>
      </w:r>
      <w:proofErr w:type="spellStart"/>
      <w:r>
        <w:t>Nav</w:t>
      </w:r>
      <w:proofErr w:type="spellEnd"/>
      <w:r>
        <w:t xml:space="preserve"> file from drop down and click Merge Navigation. Do for each dive.</w:t>
      </w:r>
    </w:p>
    <w:p w14:paraId="5B305132" w14:textId="67A7C3E1" w:rsidR="00E46160" w:rsidRDefault="00E46160" w:rsidP="008D5372">
      <w:pPr>
        <w:pStyle w:val="ListBullet"/>
        <w:numPr>
          <w:ilvl w:val="2"/>
          <w:numId w:val="3"/>
        </w:numPr>
      </w:pPr>
      <w:r>
        <w:t>Virtual Van Export (Make for each dive)</w:t>
      </w:r>
    </w:p>
    <w:p w14:paraId="2A126AFA" w14:textId="0A93D308" w:rsidR="00E46160" w:rsidRDefault="00E46160" w:rsidP="00E46160">
      <w:pPr>
        <w:pStyle w:val="ListBullet"/>
        <w:numPr>
          <w:ilvl w:val="3"/>
          <w:numId w:val="3"/>
        </w:numPr>
      </w:pPr>
      <w:r>
        <w:t>Go into Virtual Van</w:t>
      </w:r>
    </w:p>
    <w:p w14:paraId="720A2755" w14:textId="2F04F128" w:rsidR="00E46160" w:rsidRDefault="00E46160" w:rsidP="00E46160">
      <w:pPr>
        <w:pStyle w:val="ListBullet"/>
        <w:numPr>
          <w:ilvl w:val="3"/>
          <w:numId w:val="3"/>
        </w:numPr>
      </w:pPr>
      <w:r>
        <w:t>Export, pick dive csv, copy everything and put in a text file. Save as test.rtf</w:t>
      </w:r>
    </w:p>
    <w:p w14:paraId="641383CA" w14:textId="10CD4CB8" w:rsidR="00E46160" w:rsidRDefault="00E46160" w:rsidP="00E46160">
      <w:pPr>
        <w:pStyle w:val="ListBullet"/>
        <w:numPr>
          <w:ilvl w:val="3"/>
          <w:numId w:val="3"/>
        </w:numPr>
      </w:pPr>
      <w:r>
        <w:t>Cat ~/Desktop/test.rtf | grep –v ASNAP &gt; ~/Desktop/test_filter.txt</w:t>
      </w:r>
    </w:p>
    <w:p w14:paraId="6BA45BDA" w14:textId="1B64AF9C" w:rsidR="00E46160" w:rsidRDefault="00E46160" w:rsidP="00E46160">
      <w:pPr>
        <w:pStyle w:val="ListBullet"/>
        <w:numPr>
          <w:ilvl w:val="3"/>
          <w:numId w:val="3"/>
        </w:numPr>
      </w:pPr>
      <w:r>
        <w:t>Rename the test_filter.txt to dive#.txt</w:t>
      </w:r>
    </w:p>
    <w:p w14:paraId="4F902D90" w14:textId="3E098493" w:rsidR="00E46160" w:rsidRDefault="00E46160" w:rsidP="008D5372">
      <w:pPr>
        <w:pStyle w:val="ListBullet"/>
        <w:numPr>
          <w:ilvl w:val="2"/>
          <w:numId w:val="3"/>
        </w:numPr>
      </w:pPr>
      <w:r>
        <w:t>Make Jason HTML Tree (at end of cruise)</w:t>
      </w:r>
    </w:p>
    <w:p w14:paraId="291D333D" w14:textId="77777777" w:rsidR="00CE651C" w:rsidRDefault="00CE651C" w:rsidP="00CE651C">
      <w:pPr>
        <w:pStyle w:val="ListBullet"/>
        <w:numPr>
          <w:ilvl w:val="3"/>
          <w:numId w:val="3"/>
        </w:numPr>
      </w:pPr>
      <w:r>
        <w:t xml:space="preserve">On </w:t>
      </w:r>
      <w:proofErr w:type="spellStart"/>
      <w:r>
        <w:t>VVan</w:t>
      </w:r>
      <w:proofErr w:type="spellEnd"/>
      <w:r>
        <w:t xml:space="preserve"> tools page</w:t>
      </w:r>
    </w:p>
    <w:p w14:paraId="60437869" w14:textId="77777777" w:rsidR="00CE651C" w:rsidRDefault="00CE651C" w:rsidP="00CE651C">
      <w:pPr>
        <w:pStyle w:val="ListBullet"/>
        <w:numPr>
          <w:ilvl w:val="3"/>
          <w:numId w:val="3"/>
        </w:numPr>
      </w:pPr>
      <w:r>
        <w:t xml:space="preserve">User – </w:t>
      </w:r>
      <w:proofErr w:type="spellStart"/>
      <w:r>
        <w:t>vv</w:t>
      </w:r>
      <w:proofErr w:type="spellEnd"/>
      <w:r>
        <w:t>-admin</w:t>
      </w:r>
    </w:p>
    <w:p w14:paraId="79A4249A" w14:textId="4182055D" w:rsidR="00CE651C" w:rsidRDefault="00CE651C" w:rsidP="00CE651C">
      <w:pPr>
        <w:pStyle w:val="ListBullet"/>
        <w:numPr>
          <w:ilvl w:val="3"/>
          <w:numId w:val="3"/>
        </w:numPr>
      </w:pPr>
      <w:r>
        <w:t>Click Make HTML Tree (</w:t>
      </w:r>
      <w:proofErr w:type="spellStart"/>
      <w:r>
        <w:t>sealog</w:t>
      </w:r>
      <w:proofErr w:type="spellEnd"/>
      <w:r>
        <w:t xml:space="preserve"> can’t do this)</w:t>
      </w:r>
    </w:p>
    <w:p w14:paraId="78E029F1" w14:textId="5E0EE378" w:rsidR="00D1745A" w:rsidRDefault="00CE651C" w:rsidP="008D5372">
      <w:pPr>
        <w:pStyle w:val="ListBullet"/>
        <w:numPr>
          <w:ilvl w:val="2"/>
          <w:numId w:val="3"/>
        </w:numPr>
      </w:pPr>
      <w:r>
        <w:t>Backing up of Virtual Van</w:t>
      </w:r>
    </w:p>
    <w:p w14:paraId="29D8AE1E" w14:textId="2417D425" w:rsidR="00CE651C" w:rsidRDefault="00CE651C" w:rsidP="00CE651C">
      <w:pPr>
        <w:pStyle w:val="ListBullet"/>
        <w:numPr>
          <w:ilvl w:val="3"/>
          <w:numId w:val="3"/>
        </w:numPr>
      </w:pPr>
      <w:r>
        <w:t>Make Jason HTML Tree</w:t>
      </w:r>
    </w:p>
    <w:p w14:paraId="789C6D3E" w14:textId="40498287" w:rsidR="00CE651C" w:rsidRDefault="00CE651C" w:rsidP="00CE651C">
      <w:pPr>
        <w:pStyle w:val="ListBullet"/>
        <w:numPr>
          <w:ilvl w:val="4"/>
          <w:numId w:val="3"/>
        </w:numPr>
      </w:pPr>
      <w:r>
        <w:t>DO AT END OF CRUISE</w:t>
      </w:r>
    </w:p>
    <w:p w14:paraId="41324338" w14:textId="548481D0" w:rsidR="00CE651C" w:rsidRDefault="00CE651C" w:rsidP="00CE651C">
      <w:pPr>
        <w:pStyle w:val="ListBullet"/>
        <w:numPr>
          <w:ilvl w:val="5"/>
          <w:numId w:val="3"/>
        </w:numPr>
      </w:pPr>
      <w:r>
        <w:t xml:space="preserve">On </w:t>
      </w:r>
      <w:proofErr w:type="spellStart"/>
      <w:r>
        <w:t>vvan</w:t>
      </w:r>
      <w:proofErr w:type="spellEnd"/>
      <w:r>
        <w:t xml:space="preserve"> tools page click Make HTML tree</w:t>
      </w:r>
    </w:p>
    <w:p w14:paraId="6A5B8830" w14:textId="0DACCF59" w:rsidR="00CE651C" w:rsidRDefault="00CE651C" w:rsidP="00CE651C">
      <w:pPr>
        <w:pStyle w:val="ListBullet"/>
        <w:numPr>
          <w:ilvl w:val="5"/>
          <w:numId w:val="3"/>
        </w:numPr>
      </w:pPr>
      <w:r>
        <w:t xml:space="preserve">User: </w:t>
      </w:r>
      <w:proofErr w:type="spellStart"/>
      <w:r>
        <w:t>vv</w:t>
      </w:r>
      <w:proofErr w:type="spellEnd"/>
      <w:r>
        <w:t>-admin</w:t>
      </w:r>
    </w:p>
    <w:p w14:paraId="251E1232" w14:textId="3F95BDA2" w:rsidR="00CE651C" w:rsidRDefault="00CE651C" w:rsidP="00CE651C">
      <w:pPr>
        <w:pStyle w:val="ListBullet"/>
        <w:numPr>
          <w:ilvl w:val="5"/>
          <w:numId w:val="3"/>
        </w:numPr>
      </w:pPr>
      <w:r>
        <w:t xml:space="preserve">The big thing that </w:t>
      </w:r>
      <w:proofErr w:type="spellStart"/>
      <w:r>
        <w:t>SeaLog</w:t>
      </w:r>
      <w:proofErr w:type="spellEnd"/>
      <w:r>
        <w:t xml:space="preserve"> currently can’t do.</w:t>
      </w:r>
    </w:p>
    <w:p w14:paraId="045172D1" w14:textId="136DD131" w:rsidR="00CE651C" w:rsidRDefault="00CE651C" w:rsidP="00CE651C">
      <w:pPr>
        <w:pStyle w:val="ListBullet"/>
        <w:numPr>
          <w:ilvl w:val="3"/>
          <w:numId w:val="3"/>
        </w:numPr>
      </w:pPr>
      <w:r>
        <w:t>Backup for Data Package</w:t>
      </w:r>
    </w:p>
    <w:p w14:paraId="43AE5E8B" w14:textId="37EC2071" w:rsidR="00CE651C" w:rsidRDefault="00CE651C" w:rsidP="00CE651C">
      <w:pPr>
        <w:pStyle w:val="ListBullet"/>
        <w:numPr>
          <w:ilvl w:val="4"/>
          <w:numId w:val="3"/>
        </w:numPr>
      </w:pPr>
      <w:r>
        <w:t>Create folder on data drive (</w:t>
      </w:r>
      <w:proofErr w:type="spellStart"/>
      <w:r>
        <w:t>virtual_van</w:t>
      </w:r>
      <w:proofErr w:type="spellEnd"/>
      <w:r>
        <w:t>)</w:t>
      </w:r>
    </w:p>
    <w:p w14:paraId="5CCCCD48" w14:textId="718D8D92" w:rsidR="00CE651C" w:rsidRDefault="00CE651C" w:rsidP="00CE651C">
      <w:pPr>
        <w:pStyle w:val="ListBullet"/>
        <w:numPr>
          <w:ilvl w:val="4"/>
          <w:numId w:val="3"/>
        </w:numPr>
      </w:pPr>
      <w:proofErr w:type="spellStart"/>
      <w:r>
        <w:t>ssh</w:t>
      </w:r>
      <w:proofErr w:type="spellEnd"/>
      <w:r>
        <w:t xml:space="preserve"> </w:t>
      </w:r>
      <w:hyperlink r:id="rId22" w:history="1">
        <w:r w:rsidRPr="00384D38">
          <w:rPr>
            <w:rStyle w:val="Hyperlink"/>
          </w:rPr>
          <w:t>root@198.17.154.221</w:t>
        </w:r>
      </w:hyperlink>
      <w:r>
        <w:t xml:space="preserve"> (</w:t>
      </w:r>
      <w:proofErr w:type="gramStart"/>
      <w:r>
        <w:t>dsl!seadata</w:t>
      </w:r>
      <w:proofErr w:type="gramEnd"/>
      <w:r>
        <w:t>1)</w:t>
      </w:r>
    </w:p>
    <w:p w14:paraId="5E7D0902" w14:textId="196FAA93" w:rsidR="00CE651C" w:rsidRDefault="00CE651C" w:rsidP="00CE651C">
      <w:pPr>
        <w:pStyle w:val="ListBullet"/>
        <w:numPr>
          <w:ilvl w:val="4"/>
          <w:numId w:val="3"/>
        </w:numPr>
      </w:pPr>
      <w:r>
        <w:t>cd /</w:t>
      </w:r>
      <w:proofErr w:type="spellStart"/>
      <w:r>
        <w:t>webdata</w:t>
      </w:r>
      <w:proofErr w:type="spellEnd"/>
      <w:r>
        <w:t>/DAQ</w:t>
      </w:r>
    </w:p>
    <w:p w14:paraId="7DCF6C03" w14:textId="495A576C" w:rsidR="00CE651C" w:rsidRDefault="00CE651C" w:rsidP="00CE651C">
      <w:pPr>
        <w:pStyle w:val="ListBullet"/>
        <w:numPr>
          <w:ilvl w:val="4"/>
          <w:numId w:val="3"/>
        </w:numPr>
      </w:pPr>
      <w:proofErr w:type="spellStart"/>
      <w:r>
        <w:t>scp</w:t>
      </w:r>
      <w:proofErr w:type="spellEnd"/>
      <w:r>
        <w:t xml:space="preserve"> –r rr1902 tina@198.17.154.184:/Volumes/</w:t>
      </w:r>
      <w:proofErr w:type="spellStart"/>
      <w:r>
        <w:t>Jason_Data</w:t>
      </w:r>
      <w:proofErr w:type="spellEnd"/>
      <w:r>
        <w:t>/RR1902/</w:t>
      </w:r>
      <w:proofErr w:type="spellStart"/>
      <w:r>
        <w:t>virtual_van</w:t>
      </w:r>
      <w:proofErr w:type="spellEnd"/>
    </w:p>
    <w:p w14:paraId="32309240" w14:textId="04B80629" w:rsidR="00E46160" w:rsidRDefault="00CE651C" w:rsidP="00CE651C">
      <w:pPr>
        <w:pStyle w:val="ListBullet"/>
        <w:numPr>
          <w:ilvl w:val="3"/>
          <w:numId w:val="3"/>
        </w:numPr>
      </w:pPr>
      <w:r>
        <w:t xml:space="preserve">On </w:t>
      </w:r>
      <w:proofErr w:type="spellStart"/>
      <w:r>
        <w:t>VirtualVan</w:t>
      </w:r>
      <w:proofErr w:type="spellEnd"/>
      <w:r>
        <w:t xml:space="preserve"> machine (access through KVM)</w:t>
      </w:r>
    </w:p>
    <w:p w14:paraId="613D38C7" w14:textId="72A5CEF4" w:rsidR="00CE651C" w:rsidRDefault="00CE651C" w:rsidP="00CE651C">
      <w:pPr>
        <w:pStyle w:val="ListBullet"/>
        <w:numPr>
          <w:ilvl w:val="4"/>
          <w:numId w:val="3"/>
        </w:numPr>
      </w:pPr>
      <w:r>
        <w:t>Login as Scotty (</w:t>
      </w:r>
      <w:proofErr w:type="spellStart"/>
      <w:proofErr w:type="gramStart"/>
      <w:r>
        <w:t>dsl!scot</w:t>
      </w:r>
      <w:proofErr w:type="spellEnd"/>
      <w:proofErr w:type="gramEnd"/>
      <w:r>
        <w:t>)</w:t>
      </w:r>
    </w:p>
    <w:p w14:paraId="7C70136A" w14:textId="3729941C" w:rsidR="00CE651C" w:rsidRDefault="00CE651C" w:rsidP="00CE651C">
      <w:pPr>
        <w:pStyle w:val="ListBullet"/>
        <w:numPr>
          <w:ilvl w:val="4"/>
          <w:numId w:val="3"/>
        </w:numPr>
      </w:pPr>
      <w:r>
        <w:t>Open a Terminal and run rsync2seadata2.sh</w:t>
      </w:r>
    </w:p>
    <w:p w14:paraId="7E4EBBD1" w14:textId="22694E36" w:rsidR="00DB45E1" w:rsidRDefault="00DB45E1" w:rsidP="00DB45E1">
      <w:pPr>
        <w:pStyle w:val="ListBullet"/>
        <w:numPr>
          <w:ilvl w:val="5"/>
          <w:numId w:val="3"/>
        </w:numPr>
      </w:pPr>
      <w:r>
        <w:t xml:space="preserve">Need to </w:t>
      </w:r>
      <w:r w:rsidR="00CE0C2A">
        <w:t>switch over to root</w:t>
      </w:r>
    </w:p>
    <w:p w14:paraId="684E6443" w14:textId="174D04E4" w:rsidR="00CE0C2A" w:rsidRDefault="00CE0C2A" w:rsidP="00CE0C2A">
      <w:pPr>
        <w:pStyle w:val="ListBullet"/>
        <w:numPr>
          <w:ilvl w:val="6"/>
          <w:numId w:val="3"/>
        </w:numPr>
      </w:pPr>
      <w:r>
        <w:t xml:space="preserve">Su </w:t>
      </w:r>
      <w:proofErr w:type="gramStart"/>
      <w:r>
        <w:t>dsl!seadata</w:t>
      </w:r>
      <w:proofErr w:type="gramEnd"/>
      <w:r>
        <w:t>1</w:t>
      </w:r>
    </w:p>
    <w:p w14:paraId="00C155E8" w14:textId="205DDD86" w:rsidR="00CE0C2A" w:rsidRDefault="00CE0C2A" w:rsidP="00CE0C2A">
      <w:pPr>
        <w:pStyle w:val="ListBullet"/>
        <w:numPr>
          <w:ilvl w:val="5"/>
          <w:numId w:val="3"/>
        </w:numPr>
      </w:pPr>
      <w:r>
        <w:t>As root cd /</w:t>
      </w:r>
      <w:proofErr w:type="spellStart"/>
      <w:r>
        <w:t>webdata</w:t>
      </w:r>
      <w:proofErr w:type="spellEnd"/>
      <w:r>
        <w:t>/</w:t>
      </w:r>
      <w:proofErr w:type="spellStart"/>
      <w:r>
        <w:t>virtualvan</w:t>
      </w:r>
      <w:proofErr w:type="spellEnd"/>
      <w:r>
        <w:t>/</w:t>
      </w:r>
      <w:proofErr w:type="spellStart"/>
      <w:r>
        <w:t>misc_scripts</w:t>
      </w:r>
      <w:proofErr w:type="spellEnd"/>
    </w:p>
    <w:p w14:paraId="616C8196" w14:textId="1AB4348E" w:rsidR="00E52A21" w:rsidRDefault="00E52A21" w:rsidP="00DB45E1">
      <w:pPr>
        <w:pStyle w:val="ListBullet"/>
        <w:numPr>
          <w:ilvl w:val="5"/>
          <w:numId w:val="3"/>
        </w:numPr>
      </w:pPr>
      <w:r>
        <w:t>./rsync2seadata2.sh</w:t>
      </w:r>
    </w:p>
    <w:p w14:paraId="3B205A87" w14:textId="6DBCC7ED" w:rsidR="00FB46E0" w:rsidRDefault="00CE651C" w:rsidP="00DB45E1">
      <w:pPr>
        <w:pStyle w:val="ListBullet"/>
        <w:numPr>
          <w:ilvl w:val="5"/>
          <w:numId w:val="3"/>
        </w:numPr>
      </w:pPr>
      <w:r>
        <w:t xml:space="preserve">This script will keep a running backup of virtual van (.221) to </w:t>
      </w:r>
      <w:proofErr w:type="spellStart"/>
      <w:r>
        <w:t>vvan</w:t>
      </w:r>
      <w:proofErr w:type="spellEnd"/>
      <w:r>
        <w:t xml:space="preserve"> 2 (.222)</w:t>
      </w:r>
    </w:p>
    <w:p w14:paraId="06007F7C" w14:textId="706CF535" w:rsidR="00D5083E" w:rsidRDefault="00D5083E" w:rsidP="00AC41DA">
      <w:pPr>
        <w:pStyle w:val="ListBullet"/>
      </w:pPr>
      <w:r>
        <w:t>Data Stations</w:t>
      </w:r>
      <w:r w:rsidR="002A7A66">
        <w:t xml:space="preserve"> – password for science: dsldata1</w:t>
      </w:r>
    </w:p>
    <w:p w14:paraId="5C276B26" w14:textId="6EAB836E" w:rsidR="00D5083E" w:rsidRDefault="00D5083E" w:rsidP="00D5083E">
      <w:pPr>
        <w:pStyle w:val="ListBullet"/>
        <w:numPr>
          <w:ilvl w:val="1"/>
          <w:numId w:val="3"/>
        </w:numPr>
      </w:pPr>
      <w:r>
        <w:t>Event Logger</w:t>
      </w:r>
      <w:r w:rsidR="002A7A66">
        <w:t xml:space="preserve"> – </w:t>
      </w:r>
      <w:proofErr w:type="spellStart"/>
      <w:r w:rsidR="002A7A66">
        <w:t>SeaLog</w:t>
      </w:r>
      <w:proofErr w:type="spellEnd"/>
      <w:r w:rsidR="002A7A66">
        <w:t xml:space="preserve"> and </w:t>
      </w:r>
      <w:proofErr w:type="spellStart"/>
      <w:r w:rsidR="002A7A66">
        <w:t>VirtualVan</w:t>
      </w:r>
      <w:proofErr w:type="spellEnd"/>
      <w:r w:rsidR="002A7A66">
        <w:t xml:space="preserve"> access</w:t>
      </w:r>
    </w:p>
    <w:p w14:paraId="7AC3D5A1" w14:textId="4D69B97B" w:rsidR="00D5083E" w:rsidRDefault="00D5083E" w:rsidP="00D5083E">
      <w:pPr>
        <w:pStyle w:val="ListBullet"/>
        <w:numPr>
          <w:ilvl w:val="1"/>
          <w:numId w:val="3"/>
        </w:numPr>
      </w:pPr>
      <w:proofErr w:type="spellStart"/>
      <w:r>
        <w:t>SciNav</w:t>
      </w:r>
      <w:proofErr w:type="spellEnd"/>
      <w:r w:rsidR="002A7A66">
        <w:t xml:space="preserve"> – passive view of </w:t>
      </w:r>
      <w:proofErr w:type="spellStart"/>
      <w:r w:rsidR="002A7A66">
        <w:t>NavG</w:t>
      </w:r>
      <w:proofErr w:type="spellEnd"/>
    </w:p>
    <w:p w14:paraId="5B61CC53" w14:textId="585848FC" w:rsidR="00D5083E" w:rsidRDefault="00D5083E" w:rsidP="00D5083E">
      <w:pPr>
        <w:pStyle w:val="ListBullet"/>
        <w:numPr>
          <w:ilvl w:val="1"/>
          <w:numId w:val="3"/>
        </w:numPr>
      </w:pPr>
      <w:r>
        <w:t>Video Logger</w:t>
      </w:r>
    </w:p>
    <w:p w14:paraId="5E861173" w14:textId="6BFD7D4C" w:rsidR="00D5083E" w:rsidRDefault="00D5083E" w:rsidP="00D5083E">
      <w:pPr>
        <w:pStyle w:val="ListBullet"/>
        <w:numPr>
          <w:ilvl w:val="2"/>
          <w:numId w:val="3"/>
        </w:numPr>
      </w:pPr>
      <w:r>
        <w:t>Access the KVM and view 5 computers</w:t>
      </w:r>
      <w:r w:rsidR="002A7A66">
        <w:t xml:space="preserve"> with recorders</w:t>
      </w:r>
    </w:p>
    <w:p w14:paraId="4DF4CE14" w14:textId="5EF0D0D4" w:rsidR="00D5083E" w:rsidRDefault="00D5083E" w:rsidP="00D5083E">
      <w:pPr>
        <w:pStyle w:val="ListBullet"/>
        <w:numPr>
          <w:ilvl w:val="3"/>
          <w:numId w:val="3"/>
        </w:numPr>
      </w:pPr>
      <w:r>
        <w:t>H264rec3</w:t>
      </w:r>
    </w:p>
    <w:p w14:paraId="648BB6CD" w14:textId="67675C76" w:rsidR="00D5083E" w:rsidRDefault="00D5083E" w:rsidP="00D5083E">
      <w:pPr>
        <w:pStyle w:val="ListBullet"/>
        <w:numPr>
          <w:ilvl w:val="3"/>
          <w:numId w:val="3"/>
        </w:numPr>
      </w:pPr>
      <w:r>
        <w:t>H264rec4</w:t>
      </w:r>
    </w:p>
    <w:p w14:paraId="68718E27" w14:textId="5C64A911" w:rsidR="00D5083E" w:rsidRDefault="00D5083E" w:rsidP="00D5083E">
      <w:pPr>
        <w:pStyle w:val="ListBullet"/>
        <w:numPr>
          <w:ilvl w:val="3"/>
          <w:numId w:val="3"/>
        </w:numPr>
      </w:pPr>
      <w:proofErr w:type="spellStart"/>
      <w:r>
        <w:t>Dlog</w:t>
      </w:r>
      <w:proofErr w:type="spellEnd"/>
    </w:p>
    <w:p w14:paraId="429EA144" w14:textId="70994152" w:rsidR="00D5083E" w:rsidRDefault="00D5083E" w:rsidP="00D5083E">
      <w:pPr>
        <w:pStyle w:val="ListBullet"/>
        <w:numPr>
          <w:ilvl w:val="4"/>
          <w:numId w:val="3"/>
        </w:numPr>
      </w:pPr>
      <w:r>
        <w:t>When vehicle comes</w:t>
      </w:r>
      <w:r w:rsidR="00B9763A">
        <w:t xml:space="preserve"> online looking for green lights of various vehicle components</w:t>
      </w:r>
    </w:p>
    <w:p w14:paraId="62A860DF" w14:textId="3F729CA4" w:rsidR="00B9763A" w:rsidRDefault="00B9763A" w:rsidP="00B9763A">
      <w:pPr>
        <w:pStyle w:val="ListBullet"/>
        <w:numPr>
          <w:ilvl w:val="5"/>
          <w:numId w:val="3"/>
        </w:numPr>
      </w:pPr>
      <w:r>
        <w:t>VEH</w:t>
      </w:r>
    </w:p>
    <w:p w14:paraId="426BDFB9" w14:textId="56BB9EAC" w:rsidR="00B9763A" w:rsidRDefault="00B9763A" w:rsidP="00B9763A">
      <w:pPr>
        <w:pStyle w:val="ListBullet"/>
        <w:numPr>
          <w:ilvl w:val="5"/>
          <w:numId w:val="3"/>
        </w:numPr>
      </w:pPr>
      <w:r>
        <w:t>CSV</w:t>
      </w:r>
    </w:p>
    <w:p w14:paraId="2AF010A7" w14:textId="09FEF129" w:rsidR="00B9763A" w:rsidRDefault="00222D4F" w:rsidP="00B9763A">
      <w:pPr>
        <w:pStyle w:val="ListBullet"/>
        <w:numPr>
          <w:ilvl w:val="5"/>
          <w:numId w:val="3"/>
        </w:numPr>
      </w:pPr>
      <w:r>
        <w:t xml:space="preserve">CTM - temp </w:t>
      </w:r>
      <w:r w:rsidR="00B9763A">
        <w:t>probe</w:t>
      </w:r>
    </w:p>
    <w:p w14:paraId="76C31BAD" w14:textId="3ECF2CB0" w:rsidR="00B9763A" w:rsidRDefault="00B9763A" w:rsidP="00B9763A">
      <w:pPr>
        <w:pStyle w:val="ListBullet"/>
        <w:numPr>
          <w:ilvl w:val="5"/>
          <w:numId w:val="3"/>
        </w:numPr>
      </w:pPr>
      <w:r>
        <w:t>SVP - sound velocity probe</w:t>
      </w:r>
    </w:p>
    <w:p w14:paraId="14766EBD" w14:textId="1E191E76" w:rsidR="00222D4F" w:rsidRDefault="00222D4F" w:rsidP="00B9763A">
      <w:pPr>
        <w:pStyle w:val="ListBullet"/>
        <w:numPr>
          <w:ilvl w:val="5"/>
          <w:numId w:val="3"/>
        </w:numPr>
      </w:pPr>
      <w:r>
        <w:t>MRU – part of winch (single body only)</w:t>
      </w:r>
    </w:p>
    <w:p w14:paraId="11186CBE" w14:textId="77777777" w:rsidR="00222D4F" w:rsidRDefault="00222D4F" w:rsidP="00222D4F">
      <w:pPr>
        <w:pStyle w:val="ListBullet"/>
        <w:numPr>
          <w:ilvl w:val="5"/>
          <w:numId w:val="3"/>
        </w:numPr>
      </w:pPr>
      <w:r>
        <w:t xml:space="preserve">OOS - </w:t>
      </w:r>
      <w:proofErr w:type="spellStart"/>
      <w:r>
        <w:t>optode</w:t>
      </w:r>
      <w:proofErr w:type="spellEnd"/>
    </w:p>
    <w:p w14:paraId="1E23E110" w14:textId="77777777" w:rsidR="00222D4F" w:rsidRDefault="00222D4F" w:rsidP="00222D4F">
      <w:pPr>
        <w:pStyle w:val="ListBullet"/>
        <w:numPr>
          <w:ilvl w:val="5"/>
          <w:numId w:val="3"/>
        </w:numPr>
      </w:pPr>
      <w:r>
        <w:t xml:space="preserve">MAG - </w:t>
      </w:r>
      <w:proofErr w:type="spellStart"/>
      <w:r>
        <w:t>magnitometer</w:t>
      </w:r>
      <w:proofErr w:type="spellEnd"/>
    </w:p>
    <w:p w14:paraId="2BE87D37" w14:textId="617DD96F" w:rsidR="00222D4F" w:rsidRDefault="00222D4F" w:rsidP="00B9763A">
      <w:pPr>
        <w:pStyle w:val="ListBullet"/>
        <w:numPr>
          <w:ilvl w:val="5"/>
          <w:numId w:val="3"/>
        </w:numPr>
      </w:pPr>
      <w:r>
        <w:t>AFX</w:t>
      </w:r>
    </w:p>
    <w:p w14:paraId="184E0B84" w14:textId="7DF5F63E" w:rsidR="00B9763A" w:rsidRDefault="00B9763A" w:rsidP="00222D4F">
      <w:pPr>
        <w:pStyle w:val="ListBullet"/>
        <w:numPr>
          <w:ilvl w:val="5"/>
          <w:numId w:val="3"/>
        </w:numPr>
      </w:pPr>
      <w:r>
        <w:t>CT2 - CTD</w:t>
      </w:r>
    </w:p>
    <w:p w14:paraId="33DBD9BE" w14:textId="57548944" w:rsidR="00B9763A" w:rsidRDefault="00B9763A" w:rsidP="00B9763A">
      <w:pPr>
        <w:pStyle w:val="ListBullet"/>
        <w:numPr>
          <w:ilvl w:val="5"/>
          <w:numId w:val="3"/>
        </w:numPr>
      </w:pPr>
      <w:r>
        <w:t>HFP - heat flow probe</w:t>
      </w:r>
    </w:p>
    <w:p w14:paraId="0470A86F" w14:textId="488F3298" w:rsidR="00B9763A" w:rsidRDefault="00222D4F" w:rsidP="00222D4F">
      <w:pPr>
        <w:pStyle w:val="ListBullet"/>
        <w:numPr>
          <w:ilvl w:val="5"/>
          <w:numId w:val="3"/>
        </w:numPr>
      </w:pPr>
      <w:r>
        <w:t>MTS</w:t>
      </w:r>
    </w:p>
    <w:p w14:paraId="4CFF14E6" w14:textId="32A85246" w:rsidR="00B9763A" w:rsidRDefault="00B9763A" w:rsidP="00B9763A">
      <w:pPr>
        <w:pStyle w:val="ListBullet"/>
        <w:numPr>
          <w:ilvl w:val="5"/>
          <w:numId w:val="3"/>
        </w:numPr>
      </w:pPr>
      <w:r>
        <w:t>WWB - single body only</w:t>
      </w:r>
    </w:p>
    <w:p w14:paraId="3385538E" w14:textId="4E483145" w:rsidR="00B9763A" w:rsidRDefault="00B9763A" w:rsidP="00B9763A">
      <w:pPr>
        <w:pStyle w:val="ListBullet"/>
        <w:numPr>
          <w:ilvl w:val="5"/>
          <w:numId w:val="3"/>
        </w:numPr>
      </w:pPr>
      <w:r>
        <w:t xml:space="preserve">Logger </w:t>
      </w:r>
      <w:proofErr w:type="spellStart"/>
      <w:r>
        <w:t>comms</w:t>
      </w:r>
      <w:proofErr w:type="spellEnd"/>
    </w:p>
    <w:p w14:paraId="03530319" w14:textId="1DA9BFA4" w:rsidR="00D5083E" w:rsidRDefault="00AA1D93" w:rsidP="00AA1D93">
      <w:pPr>
        <w:pStyle w:val="ListBullet"/>
        <w:numPr>
          <w:ilvl w:val="4"/>
          <w:numId w:val="3"/>
        </w:numPr>
      </w:pPr>
      <w:r>
        <w:t xml:space="preserve">To modify what is in </w:t>
      </w:r>
      <w:proofErr w:type="spellStart"/>
      <w:r>
        <w:t>dlog</w:t>
      </w:r>
      <w:proofErr w:type="spellEnd"/>
      <w:r w:rsidR="00A77C6B">
        <w:t xml:space="preserve"> look at the jasonlog.ini file</w:t>
      </w:r>
    </w:p>
    <w:p w14:paraId="70FFBAAF" w14:textId="5A70AC84" w:rsidR="00A77C6B" w:rsidRDefault="00A77C6B" w:rsidP="00AA1D93">
      <w:pPr>
        <w:pStyle w:val="ListBullet"/>
        <w:numPr>
          <w:ilvl w:val="4"/>
          <w:numId w:val="3"/>
        </w:numPr>
      </w:pPr>
      <w:r>
        <w:t xml:space="preserve">jason@dlog1 &gt; cd </w:t>
      </w:r>
      <w:proofErr w:type="spellStart"/>
      <w:r>
        <w:t>config</w:t>
      </w:r>
      <w:proofErr w:type="spellEnd"/>
    </w:p>
    <w:p w14:paraId="3E258BD2" w14:textId="4171C85D" w:rsidR="00AA1D93" w:rsidRDefault="00AA1D93" w:rsidP="00D5083E">
      <w:pPr>
        <w:pStyle w:val="ListBullet"/>
        <w:numPr>
          <w:ilvl w:val="3"/>
          <w:numId w:val="3"/>
        </w:numPr>
      </w:pPr>
      <w:r>
        <w:t>Frame Grabber</w:t>
      </w:r>
    </w:p>
    <w:p w14:paraId="1CB6E89D" w14:textId="242BB8FE" w:rsidR="00D5083E" w:rsidRDefault="00D5083E" w:rsidP="00D5083E">
      <w:pPr>
        <w:pStyle w:val="ListBullet"/>
        <w:numPr>
          <w:ilvl w:val="3"/>
          <w:numId w:val="3"/>
        </w:numPr>
      </w:pPr>
      <w:r>
        <w:t>Video logger</w:t>
      </w:r>
    </w:p>
    <w:p w14:paraId="2DF6A293" w14:textId="1F46D4C9" w:rsidR="006A2714" w:rsidRDefault="006A2714" w:rsidP="006A2714">
      <w:pPr>
        <w:pStyle w:val="ListBullet"/>
        <w:numPr>
          <w:ilvl w:val="4"/>
          <w:numId w:val="3"/>
        </w:numPr>
      </w:pPr>
      <w:r>
        <w:t>Location of Scotty’s Annotator</w:t>
      </w:r>
    </w:p>
    <w:p w14:paraId="6026746F" w14:textId="080549F1" w:rsidR="00FA2400" w:rsidRDefault="00B27FE4" w:rsidP="00FA2400">
      <w:pPr>
        <w:pStyle w:val="ListBullet"/>
        <w:numPr>
          <w:ilvl w:val="5"/>
          <w:numId w:val="3"/>
        </w:numPr>
      </w:pPr>
      <w:proofErr w:type="spellStart"/>
      <w:r>
        <w:t>Videologger</w:t>
      </w:r>
      <w:proofErr w:type="spellEnd"/>
      <w:r w:rsidR="006D7780">
        <w:t xml:space="preserve"> computer</w:t>
      </w:r>
    </w:p>
    <w:p w14:paraId="45E18DDB" w14:textId="50C4DF6F" w:rsidR="006D7780" w:rsidRDefault="006D7780" w:rsidP="006D7780">
      <w:pPr>
        <w:pStyle w:val="ListBullet"/>
        <w:numPr>
          <w:ilvl w:val="6"/>
          <w:numId w:val="3"/>
        </w:numPr>
      </w:pPr>
      <w:r>
        <w:t xml:space="preserve">Can access from KVM </w:t>
      </w:r>
    </w:p>
    <w:p w14:paraId="66F34FBC" w14:textId="197759E9" w:rsidR="006A2714" w:rsidRDefault="00C6773D" w:rsidP="006A2714">
      <w:pPr>
        <w:pStyle w:val="ListBullet"/>
        <w:numPr>
          <w:ilvl w:val="5"/>
          <w:numId w:val="3"/>
        </w:numPr>
      </w:pPr>
      <w:r>
        <w:t xml:space="preserve">User: scotty pass: </w:t>
      </w:r>
      <w:proofErr w:type="spellStart"/>
      <w:proofErr w:type="gramStart"/>
      <w:r>
        <w:t>dsl!scot</w:t>
      </w:r>
      <w:proofErr w:type="spellEnd"/>
      <w:proofErr w:type="gramEnd"/>
    </w:p>
    <w:p w14:paraId="1039EE4A" w14:textId="778EB1D6" w:rsidR="00C6773D" w:rsidRDefault="006D7780" w:rsidP="006A2714">
      <w:pPr>
        <w:pStyle w:val="ListBullet"/>
        <w:numPr>
          <w:ilvl w:val="5"/>
          <w:numId w:val="3"/>
        </w:numPr>
      </w:pPr>
      <w:proofErr w:type="spellStart"/>
      <w:r>
        <w:t>Src</w:t>
      </w:r>
      <w:proofErr w:type="spellEnd"/>
      <w:r>
        <w:t xml:space="preserve"> &gt; </w:t>
      </w:r>
      <w:proofErr w:type="spellStart"/>
      <w:r>
        <w:t>SDIannotMinimal</w:t>
      </w:r>
      <w:proofErr w:type="spellEnd"/>
    </w:p>
    <w:p w14:paraId="22823445" w14:textId="49E921E6" w:rsidR="006E6782" w:rsidRDefault="006D7780" w:rsidP="006D7780">
      <w:pPr>
        <w:pStyle w:val="ListBullet"/>
        <w:numPr>
          <w:ilvl w:val="6"/>
          <w:numId w:val="3"/>
        </w:numPr>
      </w:pPr>
      <w:proofErr w:type="gramStart"/>
      <w:r>
        <w:t>./</w:t>
      </w:r>
      <w:proofErr w:type="gramEnd"/>
      <w:r>
        <w:t>annot_control.py (runs it)</w:t>
      </w:r>
    </w:p>
    <w:p w14:paraId="2F8B290E" w14:textId="1C55B8BF" w:rsidR="009111C0" w:rsidRDefault="00B927DE" w:rsidP="006D7780">
      <w:pPr>
        <w:pStyle w:val="ListBullet"/>
        <w:numPr>
          <w:ilvl w:val="6"/>
          <w:numId w:val="3"/>
        </w:numPr>
      </w:pPr>
      <w:r>
        <w:t>change color of font in annot.ini</w:t>
      </w:r>
    </w:p>
    <w:p w14:paraId="22186133" w14:textId="1F9D3B59" w:rsidR="00B927DE" w:rsidRDefault="00B927DE" w:rsidP="00B927DE">
      <w:pPr>
        <w:pStyle w:val="ListBullet"/>
        <w:numPr>
          <w:ilvl w:val="7"/>
          <w:numId w:val="3"/>
        </w:numPr>
      </w:pPr>
      <w:r>
        <w:t>white =0 blue =1 red =2 magenta =3 green =4 black =7</w:t>
      </w:r>
    </w:p>
    <w:p w14:paraId="0E3BBBE9" w14:textId="56623FF8" w:rsidR="00E30DAA" w:rsidRDefault="00E30DAA" w:rsidP="00AC41DA">
      <w:pPr>
        <w:pStyle w:val="ListBullet"/>
      </w:pPr>
      <w:r>
        <w:t>Ship Setup</w:t>
      </w:r>
    </w:p>
    <w:p w14:paraId="70B065FD" w14:textId="3A459412" w:rsidR="00D5083E" w:rsidRDefault="00D5083E" w:rsidP="00D5083E">
      <w:pPr>
        <w:pStyle w:val="ListBullet"/>
        <w:numPr>
          <w:ilvl w:val="1"/>
          <w:numId w:val="3"/>
        </w:numPr>
      </w:pPr>
      <w:r>
        <w:t>Talk to Ship about getting a phone ran into command van.</w:t>
      </w:r>
    </w:p>
    <w:p w14:paraId="77EB3FF6" w14:textId="2F080546" w:rsidR="004D2328" w:rsidRDefault="004D2328" w:rsidP="00D5083E">
      <w:pPr>
        <w:pStyle w:val="ListBullet"/>
        <w:numPr>
          <w:ilvl w:val="1"/>
          <w:numId w:val="3"/>
        </w:numPr>
      </w:pPr>
      <w:r>
        <w:t>Winch Van Setup (when needed – single body)</w:t>
      </w:r>
    </w:p>
    <w:p w14:paraId="06838F54" w14:textId="20818BB1" w:rsidR="008B5EDC" w:rsidRDefault="008B5EDC" w:rsidP="008B5EDC">
      <w:pPr>
        <w:pStyle w:val="ListBullet"/>
        <w:numPr>
          <w:ilvl w:val="2"/>
          <w:numId w:val="3"/>
        </w:numPr>
      </w:pPr>
      <w:r>
        <w:t>1 SDI cable ran from winch van</w:t>
      </w:r>
    </w:p>
    <w:p w14:paraId="001E2BC3" w14:textId="24D8D374" w:rsidR="008B5EDC" w:rsidRDefault="008B5EDC" w:rsidP="008B5EDC">
      <w:pPr>
        <w:pStyle w:val="ListBullet"/>
        <w:numPr>
          <w:ilvl w:val="3"/>
          <w:numId w:val="3"/>
        </w:numPr>
      </w:pPr>
      <w:r>
        <w:t>winch tension display to DIC 1-6</w:t>
      </w:r>
    </w:p>
    <w:p w14:paraId="2A5C391E" w14:textId="1C14D8AE" w:rsidR="004D2328" w:rsidRDefault="008B5EDC" w:rsidP="004D2328">
      <w:pPr>
        <w:pStyle w:val="ListBullet"/>
        <w:numPr>
          <w:ilvl w:val="2"/>
          <w:numId w:val="3"/>
        </w:numPr>
      </w:pPr>
      <w:r>
        <w:t>3 cat 5 cables ran from winch van</w:t>
      </w:r>
    </w:p>
    <w:p w14:paraId="6E039FC2" w14:textId="51C733FD" w:rsidR="008B5EDC" w:rsidRDefault="008B5EDC" w:rsidP="008B5EDC">
      <w:pPr>
        <w:pStyle w:val="ListBullet"/>
        <w:numPr>
          <w:ilvl w:val="3"/>
          <w:numId w:val="3"/>
        </w:numPr>
      </w:pPr>
      <w:r>
        <w:t xml:space="preserve">winch van to </w:t>
      </w:r>
      <w:proofErr w:type="spellStart"/>
      <w:r>
        <w:t>jason</w:t>
      </w:r>
      <w:proofErr w:type="spellEnd"/>
      <w:r>
        <w:t xml:space="preserve"> net</w:t>
      </w:r>
    </w:p>
    <w:p w14:paraId="66C940C8" w14:textId="587DBAB7" w:rsidR="008B5EDC" w:rsidRDefault="008B5EDC" w:rsidP="008B5EDC">
      <w:pPr>
        <w:pStyle w:val="ListBullet"/>
        <w:numPr>
          <w:ilvl w:val="3"/>
          <w:numId w:val="3"/>
        </w:numPr>
      </w:pPr>
      <w:r>
        <w:t>winch van to ship net</w:t>
      </w:r>
    </w:p>
    <w:p w14:paraId="62224A00" w14:textId="6A70DAB7" w:rsidR="008B5EDC" w:rsidRDefault="008B5EDC" w:rsidP="008B5EDC">
      <w:pPr>
        <w:pStyle w:val="ListBullet"/>
        <w:numPr>
          <w:ilvl w:val="3"/>
          <w:numId w:val="3"/>
        </w:numPr>
      </w:pPr>
      <w:r>
        <w:t>winch tension KVM to DIC 2-8</w:t>
      </w:r>
    </w:p>
    <w:p w14:paraId="751A5A91" w14:textId="702F19AC" w:rsidR="0039156C" w:rsidRDefault="0007294D" w:rsidP="0039156C">
      <w:pPr>
        <w:pStyle w:val="ListBullet"/>
        <w:numPr>
          <w:ilvl w:val="1"/>
          <w:numId w:val="3"/>
        </w:numPr>
      </w:pPr>
      <w:r>
        <w:t xml:space="preserve">Ship </w:t>
      </w:r>
      <w:r w:rsidR="0039156C">
        <w:t>Cable Runs</w:t>
      </w:r>
    </w:p>
    <w:p w14:paraId="490623F9" w14:textId="45CE7FA2" w:rsidR="0039156C" w:rsidRDefault="0039156C" w:rsidP="0039156C">
      <w:pPr>
        <w:pStyle w:val="ListBullet"/>
        <w:numPr>
          <w:ilvl w:val="2"/>
          <w:numId w:val="3"/>
        </w:numPr>
      </w:pPr>
      <w:r>
        <w:t xml:space="preserve">Command Van to switch on Ship to activate </w:t>
      </w:r>
      <w:proofErr w:type="spellStart"/>
      <w:r>
        <w:t>ShipNet</w:t>
      </w:r>
      <w:proofErr w:type="spellEnd"/>
      <w:r>
        <w:t xml:space="preserve"> (cat5)</w:t>
      </w:r>
    </w:p>
    <w:p w14:paraId="0B9EDA7B" w14:textId="297AA55D" w:rsidR="0039156C" w:rsidRDefault="0039156C" w:rsidP="0039156C">
      <w:pPr>
        <w:pStyle w:val="ListBullet"/>
        <w:numPr>
          <w:ilvl w:val="2"/>
          <w:numId w:val="3"/>
        </w:numPr>
      </w:pPr>
      <w:r>
        <w:t xml:space="preserve">Command Van to gator box in lab to activate </w:t>
      </w:r>
      <w:proofErr w:type="spellStart"/>
      <w:r>
        <w:t>JasonNet</w:t>
      </w:r>
      <w:proofErr w:type="spellEnd"/>
      <w:r>
        <w:t xml:space="preserve"> (cat5)</w:t>
      </w:r>
    </w:p>
    <w:p w14:paraId="42145C80" w14:textId="4269E5DF" w:rsidR="0045051D" w:rsidRDefault="0045051D" w:rsidP="0039156C">
      <w:pPr>
        <w:pStyle w:val="ListBullet"/>
        <w:numPr>
          <w:ilvl w:val="2"/>
          <w:numId w:val="3"/>
        </w:numPr>
      </w:pPr>
      <w:r>
        <w:t>Comman</w:t>
      </w:r>
      <w:r w:rsidR="007246DD">
        <w:t>d Van to Galley (Not all ships? See what has been done in past.)</w:t>
      </w:r>
    </w:p>
    <w:p w14:paraId="78ECA4C9" w14:textId="33462AF8" w:rsidR="0039156C" w:rsidRDefault="0039156C" w:rsidP="0039156C">
      <w:pPr>
        <w:pStyle w:val="ListBullet"/>
        <w:numPr>
          <w:ilvl w:val="2"/>
          <w:numId w:val="3"/>
        </w:numPr>
      </w:pPr>
      <w:r>
        <w:t xml:space="preserve">Gator box in lab to ship switch so </w:t>
      </w:r>
      <w:proofErr w:type="spellStart"/>
      <w:r>
        <w:t>SeaLog</w:t>
      </w:r>
      <w:proofErr w:type="spellEnd"/>
      <w:r>
        <w:t xml:space="preserve"> runs on both </w:t>
      </w:r>
      <w:proofErr w:type="spellStart"/>
      <w:r>
        <w:t>JasonNet</w:t>
      </w:r>
      <w:proofErr w:type="spellEnd"/>
      <w:r>
        <w:t xml:space="preserve"> and </w:t>
      </w:r>
      <w:proofErr w:type="spellStart"/>
      <w:r>
        <w:t>ShipNet</w:t>
      </w:r>
      <w:proofErr w:type="spellEnd"/>
      <w:r w:rsidR="00B62800">
        <w:t xml:space="preserve"> (cat5)</w:t>
      </w:r>
    </w:p>
    <w:p w14:paraId="4B397098" w14:textId="75A15C98" w:rsidR="00AE0625" w:rsidRDefault="00AE0625" w:rsidP="0039156C">
      <w:pPr>
        <w:pStyle w:val="ListBullet"/>
        <w:numPr>
          <w:ilvl w:val="2"/>
          <w:numId w:val="3"/>
        </w:numPr>
      </w:pPr>
      <w:r>
        <w:t>Command Van to Ship (SDI)</w:t>
      </w:r>
    </w:p>
    <w:p w14:paraId="59D9DDF3" w14:textId="16249D15" w:rsidR="006C1424" w:rsidRDefault="006C1424" w:rsidP="0039156C">
      <w:pPr>
        <w:pStyle w:val="ListBullet"/>
        <w:numPr>
          <w:ilvl w:val="2"/>
          <w:numId w:val="3"/>
        </w:numPr>
      </w:pPr>
      <w:r>
        <w:t xml:space="preserve">KVM in Van to Lab for lab KVM access (1 CAT5)                 </w:t>
      </w:r>
    </w:p>
    <w:p w14:paraId="7C17E0A2" w14:textId="1EC613C6" w:rsidR="00AE0625" w:rsidRDefault="00AE0625" w:rsidP="0039156C">
      <w:pPr>
        <w:pStyle w:val="ListBullet"/>
        <w:numPr>
          <w:ilvl w:val="2"/>
          <w:numId w:val="3"/>
        </w:numPr>
      </w:pPr>
      <w:r>
        <w:t>Bridge to Command Van x2 cat5 1 SDI</w:t>
      </w:r>
    </w:p>
    <w:p w14:paraId="3B118F14" w14:textId="6F7497E0" w:rsidR="00AE0625" w:rsidRDefault="00AE0625" w:rsidP="00AE0625">
      <w:pPr>
        <w:pStyle w:val="ListBullet"/>
        <w:numPr>
          <w:ilvl w:val="3"/>
          <w:numId w:val="3"/>
        </w:numPr>
      </w:pPr>
      <w:r>
        <w:t>1 for Rasp Pi Bridge Display</w:t>
      </w:r>
    </w:p>
    <w:p w14:paraId="2903CA18" w14:textId="177701B0" w:rsidR="00AE0625" w:rsidRDefault="00AE0625" w:rsidP="00AE0625">
      <w:pPr>
        <w:pStyle w:val="ListBullet"/>
        <w:numPr>
          <w:ilvl w:val="3"/>
          <w:numId w:val="3"/>
        </w:numPr>
      </w:pPr>
      <w:r>
        <w:t xml:space="preserve">1 for </w:t>
      </w:r>
      <w:proofErr w:type="spellStart"/>
      <w:r>
        <w:t>NavG</w:t>
      </w:r>
      <w:proofErr w:type="spellEnd"/>
    </w:p>
    <w:p w14:paraId="2D34DC50" w14:textId="33C81E26" w:rsidR="008B5EDC" w:rsidRDefault="00AE0625" w:rsidP="006D7780">
      <w:pPr>
        <w:pStyle w:val="ListBullet"/>
        <w:numPr>
          <w:ilvl w:val="3"/>
          <w:numId w:val="3"/>
        </w:numPr>
      </w:pPr>
      <w:r>
        <w:t>1 SDI for DP to Van will need some type of DAQ</w:t>
      </w:r>
    </w:p>
    <w:p w14:paraId="3894BB19" w14:textId="272CF3F1" w:rsidR="00222D4F" w:rsidRDefault="00222D4F" w:rsidP="00E30DAA">
      <w:pPr>
        <w:pStyle w:val="ListBullet"/>
        <w:numPr>
          <w:ilvl w:val="1"/>
          <w:numId w:val="3"/>
        </w:numPr>
      </w:pPr>
      <w:r>
        <w:t>Video Routers (40x40 and 20x20)</w:t>
      </w:r>
    </w:p>
    <w:p w14:paraId="02972FB5" w14:textId="002ADFE7" w:rsidR="00222D4F" w:rsidRDefault="00806647" w:rsidP="00222D4F">
      <w:pPr>
        <w:pStyle w:val="ListBullet"/>
        <w:numPr>
          <w:ilvl w:val="2"/>
          <w:numId w:val="3"/>
        </w:numPr>
      </w:pPr>
      <w:r>
        <w:t>Annotated Science</w:t>
      </w:r>
    </w:p>
    <w:p w14:paraId="765DF665" w14:textId="7AC35855" w:rsidR="00FC0400" w:rsidRDefault="00FC0400" w:rsidP="00FC0400">
      <w:pPr>
        <w:pStyle w:val="ListBullet"/>
        <w:numPr>
          <w:ilvl w:val="3"/>
          <w:numId w:val="3"/>
        </w:numPr>
      </w:pPr>
      <w:r>
        <w:t>20x20 only</w:t>
      </w:r>
    </w:p>
    <w:p w14:paraId="0DC2870B" w14:textId="07800879" w:rsidR="00FC0400" w:rsidRDefault="00FC0400" w:rsidP="00FC0400">
      <w:pPr>
        <w:pStyle w:val="ListBullet"/>
        <w:numPr>
          <w:ilvl w:val="3"/>
          <w:numId w:val="3"/>
        </w:numPr>
      </w:pPr>
      <w:r>
        <w:t>Destination – 9 Annotation</w:t>
      </w:r>
    </w:p>
    <w:p w14:paraId="691DBAB4" w14:textId="0F09D6BF" w:rsidR="00FC0400" w:rsidRDefault="00FC0400" w:rsidP="00FC0400">
      <w:pPr>
        <w:pStyle w:val="ListBullet"/>
        <w:numPr>
          <w:ilvl w:val="3"/>
          <w:numId w:val="3"/>
        </w:numPr>
      </w:pPr>
      <w:r>
        <w:t xml:space="preserve">Source – 1 </w:t>
      </w:r>
      <w:proofErr w:type="spellStart"/>
      <w:r>
        <w:t>Sulis</w:t>
      </w:r>
      <w:proofErr w:type="spellEnd"/>
    </w:p>
    <w:p w14:paraId="55D1CE71" w14:textId="7AC52C86" w:rsidR="00FC0400" w:rsidRDefault="00FC0400" w:rsidP="00FC0400">
      <w:pPr>
        <w:pStyle w:val="ListBullet"/>
        <w:numPr>
          <w:ilvl w:val="3"/>
          <w:numId w:val="3"/>
        </w:numPr>
      </w:pPr>
      <w:r>
        <w:t>Destination – 20 open output</w:t>
      </w:r>
    </w:p>
    <w:p w14:paraId="41C69815" w14:textId="57EFEBAA" w:rsidR="00FC0400" w:rsidRDefault="00FC0400" w:rsidP="00FC0400">
      <w:pPr>
        <w:pStyle w:val="ListBullet"/>
        <w:numPr>
          <w:ilvl w:val="3"/>
          <w:numId w:val="3"/>
        </w:numPr>
      </w:pPr>
      <w:r>
        <w:t>Source – 11 output annotation</w:t>
      </w:r>
    </w:p>
    <w:p w14:paraId="7ECC56CD" w14:textId="1D418A29" w:rsidR="00806647" w:rsidRDefault="00FC0400" w:rsidP="00806647">
      <w:pPr>
        <w:pStyle w:val="ListBullet"/>
        <w:numPr>
          <w:ilvl w:val="2"/>
          <w:numId w:val="3"/>
        </w:numPr>
      </w:pPr>
      <w:proofErr w:type="spellStart"/>
      <w:r>
        <w:t>Sonardyne</w:t>
      </w:r>
      <w:proofErr w:type="spellEnd"/>
      <w:r>
        <w:t xml:space="preserve"> </w:t>
      </w:r>
    </w:p>
    <w:p w14:paraId="2A30B0A6" w14:textId="73EBFAD8" w:rsidR="00FC0400" w:rsidRDefault="00FC0400" w:rsidP="00FC0400">
      <w:pPr>
        <w:pStyle w:val="ListBullet"/>
        <w:numPr>
          <w:ilvl w:val="3"/>
          <w:numId w:val="3"/>
        </w:numPr>
      </w:pPr>
      <w:r>
        <w:t>40x40</w:t>
      </w:r>
    </w:p>
    <w:p w14:paraId="6CADE45C" w14:textId="77777777" w:rsidR="00FC0400" w:rsidRDefault="00FC0400" w:rsidP="00FC0400">
      <w:pPr>
        <w:pStyle w:val="ListBullet"/>
        <w:numPr>
          <w:ilvl w:val="4"/>
          <w:numId w:val="3"/>
        </w:numPr>
      </w:pPr>
      <w:r>
        <w:t>Destination – user 38</w:t>
      </w:r>
    </w:p>
    <w:p w14:paraId="16BA16B5" w14:textId="43452465" w:rsidR="00FC0400" w:rsidRDefault="00FC0400" w:rsidP="00FC0400">
      <w:pPr>
        <w:pStyle w:val="ListBullet"/>
        <w:numPr>
          <w:ilvl w:val="4"/>
          <w:numId w:val="3"/>
        </w:numPr>
      </w:pPr>
      <w:r>
        <w:t xml:space="preserve">Source – </w:t>
      </w:r>
      <w:proofErr w:type="spellStart"/>
      <w:r>
        <w:t>Sonardyne</w:t>
      </w:r>
      <w:proofErr w:type="spellEnd"/>
      <w:r>
        <w:t xml:space="preserve"> 35</w:t>
      </w:r>
    </w:p>
    <w:p w14:paraId="04698FD1" w14:textId="60BEE73E" w:rsidR="00FC0400" w:rsidRDefault="00FC0400" w:rsidP="00FC0400">
      <w:pPr>
        <w:pStyle w:val="ListBullet"/>
        <w:numPr>
          <w:ilvl w:val="3"/>
          <w:numId w:val="3"/>
        </w:numPr>
      </w:pPr>
      <w:r>
        <w:t>20x20</w:t>
      </w:r>
    </w:p>
    <w:p w14:paraId="28F5AC9E" w14:textId="5681EC36" w:rsidR="00FC0400" w:rsidRDefault="00FC0400" w:rsidP="00FC0400">
      <w:pPr>
        <w:pStyle w:val="ListBullet"/>
        <w:numPr>
          <w:ilvl w:val="4"/>
          <w:numId w:val="3"/>
        </w:numPr>
      </w:pPr>
      <w:r>
        <w:t>Destination – 20</w:t>
      </w:r>
    </w:p>
    <w:p w14:paraId="6D9F191A" w14:textId="31F657C8" w:rsidR="00FC0400" w:rsidRDefault="00FC0400" w:rsidP="00FC0400">
      <w:pPr>
        <w:pStyle w:val="ListBullet"/>
        <w:numPr>
          <w:ilvl w:val="4"/>
          <w:numId w:val="3"/>
        </w:numPr>
      </w:pPr>
      <w:r>
        <w:t>Source – 4 (direct feed of user 38)</w:t>
      </w:r>
    </w:p>
    <w:p w14:paraId="51C86846" w14:textId="0710163D" w:rsidR="008B5EDC" w:rsidRDefault="006D7780" w:rsidP="00E30DAA">
      <w:pPr>
        <w:pStyle w:val="ListBullet"/>
        <w:numPr>
          <w:ilvl w:val="1"/>
          <w:numId w:val="3"/>
        </w:numPr>
      </w:pPr>
      <w:r>
        <w:t>Winch Van</w:t>
      </w:r>
    </w:p>
    <w:p w14:paraId="4569CDFC" w14:textId="084D63D4" w:rsidR="006D7780" w:rsidRDefault="006D7780" w:rsidP="006D7780">
      <w:pPr>
        <w:pStyle w:val="ListBullet"/>
        <w:numPr>
          <w:ilvl w:val="2"/>
          <w:numId w:val="3"/>
        </w:numPr>
      </w:pPr>
      <w:proofErr w:type="spellStart"/>
      <w:r>
        <w:t>Ewon</w:t>
      </w:r>
      <w:proofErr w:type="spellEnd"/>
      <w:r>
        <w:t xml:space="preserve"> VPN</w:t>
      </w:r>
    </w:p>
    <w:p w14:paraId="0F31E5E6" w14:textId="1BFB6321" w:rsidR="006D7780" w:rsidRDefault="006D7780" w:rsidP="006D7780">
      <w:pPr>
        <w:pStyle w:val="ListBullet"/>
        <w:numPr>
          <w:ilvl w:val="2"/>
          <w:numId w:val="3"/>
        </w:numPr>
      </w:pPr>
      <w:r>
        <w:t xml:space="preserve">MRU on </w:t>
      </w:r>
      <w:proofErr w:type="spellStart"/>
      <w:r>
        <w:t>dlog</w:t>
      </w:r>
      <w:proofErr w:type="spellEnd"/>
      <w:r>
        <w:t xml:space="preserve"> display</w:t>
      </w:r>
    </w:p>
    <w:p w14:paraId="4F67E1CD" w14:textId="5CACA60F" w:rsidR="002A23E2" w:rsidRDefault="002A23E2" w:rsidP="006D7780">
      <w:pPr>
        <w:pStyle w:val="ListBullet"/>
        <w:numPr>
          <w:ilvl w:val="2"/>
          <w:numId w:val="3"/>
        </w:numPr>
      </w:pPr>
      <w:r>
        <w:t>Creating Winch report and downloading CSV</w:t>
      </w:r>
    </w:p>
    <w:p w14:paraId="138C7FDE" w14:textId="24424E4C" w:rsidR="005C724C" w:rsidRDefault="005C724C" w:rsidP="005C724C">
      <w:pPr>
        <w:pStyle w:val="ListBullet"/>
        <w:numPr>
          <w:ilvl w:val="3"/>
          <w:numId w:val="3"/>
        </w:numPr>
      </w:pPr>
      <w:r w:rsidRPr="005C724C">
        <w:t xml:space="preserve">Open </w:t>
      </w:r>
      <w:proofErr w:type="spellStart"/>
      <w:r w:rsidRPr="005C724C">
        <w:t>pgAdmin</w:t>
      </w:r>
      <w:proofErr w:type="spellEnd"/>
      <w:r w:rsidRPr="005C724C">
        <w:t xml:space="preserve"> III (blue elephant icon)</w:t>
      </w:r>
    </w:p>
    <w:p w14:paraId="1EC26FA3" w14:textId="367733ED" w:rsidR="005C724C" w:rsidRDefault="005C724C" w:rsidP="005C724C">
      <w:pPr>
        <w:pStyle w:val="ListBullet"/>
        <w:numPr>
          <w:ilvl w:val="3"/>
          <w:numId w:val="3"/>
        </w:numPr>
      </w:pPr>
      <w:r w:rsidRPr="005C724C">
        <w:t>Look at left hand "Object Browser" pane</w:t>
      </w:r>
    </w:p>
    <w:p w14:paraId="160FD25B" w14:textId="6F3A8213" w:rsidR="005C724C" w:rsidRDefault="005C724C" w:rsidP="005C724C">
      <w:pPr>
        <w:pStyle w:val="ListBullet"/>
        <w:numPr>
          <w:ilvl w:val="3"/>
          <w:numId w:val="3"/>
        </w:numPr>
      </w:pPr>
      <w:r w:rsidRPr="005C724C">
        <w:t>Double click "PostgreSQL 9.5..." to turn the red X icon into a happy server box icon, starting up the server</w:t>
      </w:r>
    </w:p>
    <w:p w14:paraId="329D02FF" w14:textId="48555788" w:rsidR="005C724C" w:rsidRDefault="005C724C" w:rsidP="005C724C">
      <w:pPr>
        <w:pStyle w:val="ListBullet"/>
        <w:numPr>
          <w:ilvl w:val="3"/>
          <w:numId w:val="3"/>
        </w:numPr>
      </w:pPr>
      <w:r w:rsidRPr="005C724C">
        <w:t>Expand "Databases (2)</w:t>
      </w:r>
    </w:p>
    <w:p w14:paraId="0D0BE469" w14:textId="500DD927" w:rsidR="005C724C" w:rsidRDefault="005C724C" w:rsidP="005C724C">
      <w:pPr>
        <w:pStyle w:val="ListBullet"/>
        <w:numPr>
          <w:ilvl w:val="3"/>
          <w:numId w:val="3"/>
        </w:numPr>
      </w:pPr>
      <w:r w:rsidRPr="005C724C">
        <w:t>Double click "</w:t>
      </w:r>
      <w:proofErr w:type="spellStart"/>
      <w:r w:rsidRPr="005C724C">
        <w:t>dbroker</w:t>
      </w:r>
      <w:proofErr w:type="spellEnd"/>
      <w:r w:rsidRPr="005C724C">
        <w:t>" to turn that red X icon into a happy data cylinder icon, starting up that database</w:t>
      </w:r>
    </w:p>
    <w:p w14:paraId="3E5091DF" w14:textId="165AF3DE" w:rsidR="005C724C" w:rsidRDefault="005C724C" w:rsidP="002A23E2">
      <w:pPr>
        <w:pStyle w:val="ListBullet"/>
        <w:numPr>
          <w:ilvl w:val="3"/>
          <w:numId w:val="3"/>
        </w:numPr>
      </w:pPr>
      <w:r w:rsidRPr="005C724C">
        <w:t>Once in the "</w:t>
      </w:r>
      <w:proofErr w:type="spellStart"/>
      <w:r w:rsidRPr="005C724C">
        <w:t>dbroker</w:t>
      </w:r>
      <w:proofErr w:type="spellEnd"/>
      <w:r w:rsidRPr="005C724C">
        <w:t>" database, look up at the top ribb</w:t>
      </w:r>
      <w:r w:rsidR="00EF5CC7">
        <w:t>on of tools for the now colored</w:t>
      </w:r>
      <w:r w:rsidRPr="005C724C">
        <w:t xml:space="preserve"> "SQL" magnifying glass icon. Click it to open a command line window.</w:t>
      </w:r>
    </w:p>
    <w:p w14:paraId="118D3C9C" w14:textId="77777777" w:rsidR="005C724C" w:rsidRDefault="005C724C" w:rsidP="005C724C">
      <w:pPr>
        <w:pStyle w:val="ListBullet"/>
        <w:numPr>
          <w:ilvl w:val="3"/>
          <w:numId w:val="3"/>
        </w:numPr>
      </w:pPr>
      <w:r>
        <w:t>Paste the following into the "SQL Editor" box, except change the times and dates to those that you want data for:</w:t>
      </w:r>
    </w:p>
    <w:p w14:paraId="38BE51E9" w14:textId="725AEE62" w:rsidR="005C724C" w:rsidRDefault="005C724C" w:rsidP="005C724C">
      <w:pPr>
        <w:pStyle w:val="ListBullet"/>
        <w:numPr>
          <w:ilvl w:val="4"/>
          <w:numId w:val="3"/>
        </w:numPr>
      </w:pPr>
      <w:r>
        <w:t xml:space="preserve">SELECT </w:t>
      </w:r>
      <w:proofErr w:type="spellStart"/>
      <w:r>
        <w:t>tstamp</w:t>
      </w:r>
      <w:proofErr w:type="spellEnd"/>
      <w:r>
        <w:t xml:space="preserve">, data FROM </w:t>
      </w:r>
      <w:proofErr w:type="spellStart"/>
      <w:r>
        <w:t>dbroker</w:t>
      </w:r>
      <w:proofErr w:type="spellEnd"/>
      <w:r>
        <w:t xml:space="preserve"> WHERE </w:t>
      </w:r>
      <w:proofErr w:type="spellStart"/>
      <w:r>
        <w:t>tstamp</w:t>
      </w:r>
      <w:proofErr w:type="spellEnd"/>
      <w:r>
        <w:t xml:space="preserve"> &gt; '2019-08-26 12:23:00' AND </w:t>
      </w:r>
      <w:proofErr w:type="spellStart"/>
      <w:r>
        <w:t>tstamp</w:t>
      </w:r>
      <w:proofErr w:type="spellEnd"/>
      <w:r>
        <w:t xml:space="preserve"> &lt; '2019-08-26 12:25'</w:t>
      </w:r>
    </w:p>
    <w:p w14:paraId="58F6100B" w14:textId="41F6694E" w:rsidR="002A23E2" w:rsidRDefault="005C724C" w:rsidP="002A23E2">
      <w:pPr>
        <w:pStyle w:val="ListBullet"/>
        <w:numPr>
          <w:ilvl w:val="3"/>
          <w:numId w:val="3"/>
        </w:numPr>
      </w:pPr>
      <w:r w:rsidRPr="005C724C">
        <w:t>Click the green arrow to the RHS of the magnifying glass to apply the query against the database.</w:t>
      </w:r>
    </w:p>
    <w:p w14:paraId="0CF0EC84" w14:textId="2F3AE60A" w:rsidR="002A23E2" w:rsidRDefault="002A23E2" w:rsidP="00EF5CC7">
      <w:pPr>
        <w:pStyle w:val="ListBullet"/>
        <w:numPr>
          <w:ilvl w:val="4"/>
          <w:numId w:val="3"/>
        </w:numPr>
      </w:pPr>
      <w:r>
        <w:t>Query is working appears bottom left corner</w:t>
      </w:r>
    </w:p>
    <w:p w14:paraId="449DFBC3" w14:textId="648335EA" w:rsidR="00EF5CC7" w:rsidRDefault="00EF5CC7" w:rsidP="002A23E2">
      <w:pPr>
        <w:pStyle w:val="ListBullet"/>
        <w:numPr>
          <w:ilvl w:val="3"/>
          <w:numId w:val="3"/>
        </w:numPr>
      </w:pPr>
      <w:r w:rsidRPr="00EF5CC7">
        <w:t>Once the query is completed, select the '</w:t>
      </w:r>
      <w:proofErr w:type="spellStart"/>
      <w:r w:rsidRPr="00EF5CC7">
        <w:t>tstamp</w:t>
      </w:r>
      <w:proofErr w:type="spellEnd"/>
      <w:r w:rsidRPr="00EF5CC7">
        <w:t>' and 'data/</w:t>
      </w:r>
      <w:proofErr w:type="spellStart"/>
      <w:r w:rsidRPr="00EF5CC7">
        <w:t>jsonb</w:t>
      </w:r>
      <w:proofErr w:type="spellEnd"/>
      <w:r w:rsidRPr="00EF5CC7">
        <w:t>' sections in the "Data Output" tab</w:t>
      </w:r>
    </w:p>
    <w:p w14:paraId="7BD04858" w14:textId="4D88EFE3" w:rsidR="00EF5CC7" w:rsidRDefault="00EF5CC7" w:rsidP="002A23E2">
      <w:pPr>
        <w:pStyle w:val="ListBullet"/>
        <w:numPr>
          <w:ilvl w:val="3"/>
          <w:numId w:val="3"/>
        </w:numPr>
      </w:pPr>
      <w:r w:rsidRPr="00EF5CC7">
        <w:t>File-&gt;Export, export .csv file to D:\dbrokerQueryResults2018\ (or similar). Name file with metada</w:t>
      </w:r>
      <w:r>
        <w:t>ta</w:t>
      </w:r>
      <w:r w:rsidRPr="00EF5CC7">
        <w:t xml:space="preserve"> like </w:t>
      </w:r>
      <w:proofErr w:type="spellStart"/>
      <w:r w:rsidRPr="00EF5CC7">
        <w:t>cruiseID</w:t>
      </w:r>
      <w:proofErr w:type="spellEnd"/>
      <w:r w:rsidRPr="00EF5CC7">
        <w:t>, timestamp, etc.</w:t>
      </w:r>
    </w:p>
    <w:p w14:paraId="7646D635" w14:textId="2C29C086" w:rsidR="002A23E2" w:rsidRDefault="00EF5CC7" w:rsidP="00EF5CC7">
      <w:pPr>
        <w:pStyle w:val="ListBullet"/>
        <w:numPr>
          <w:ilvl w:val="3"/>
          <w:numId w:val="3"/>
        </w:numPr>
      </w:pPr>
      <w:r w:rsidRPr="00EF5CC7">
        <w:t xml:space="preserve">Add the results to the data </w:t>
      </w:r>
      <w:proofErr w:type="spellStart"/>
      <w:r w:rsidRPr="00EF5CC7">
        <w:t>pkg</w:t>
      </w:r>
      <w:proofErr w:type="spellEnd"/>
      <w:r w:rsidRPr="00EF5CC7">
        <w:t xml:space="preserve"> for WHOI (under "Engineering"). Apply "</w:t>
      </w:r>
      <w:proofErr w:type="spellStart"/>
      <w:r w:rsidRPr="00EF5CC7">
        <w:t>winch_csv_filter</w:t>
      </w:r>
      <w:proofErr w:type="spellEnd"/>
      <w:r w:rsidRPr="00EF5CC7">
        <w:t>" to create file of simpler format.</w:t>
      </w:r>
    </w:p>
    <w:p w14:paraId="24A483D5" w14:textId="6AE139D0" w:rsidR="00E30DAA" w:rsidRDefault="00E30DAA" w:rsidP="00E30DAA">
      <w:pPr>
        <w:pStyle w:val="ListBullet"/>
        <w:numPr>
          <w:ilvl w:val="1"/>
          <w:numId w:val="3"/>
        </w:numPr>
      </w:pPr>
      <w:r>
        <w:t>Ship Net</w:t>
      </w:r>
      <w:r w:rsidR="00124D2C">
        <w:t xml:space="preserve"> (I</w:t>
      </w:r>
      <w:r w:rsidR="00D403E9">
        <w:t>P’s Change per ship)</w:t>
      </w:r>
    </w:p>
    <w:p w14:paraId="58878057" w14:textId="77777777" w:rsidR="00306282" w:rsidRDefault="00306282" w:rsidP="00306282">
      <w:pPr>
        <w:pStyle w:val="ListBullet"/>
        <w:numPr>
          <w:ilvl w:val="2"/>
          <w:numId w:val="3"/>
        </w:numPr>
      </w:pPr>
      <w:r>
        <w:t xml:space="preserve">You need to identify what the Ship is assigning as an IP address. Can do this by </w:t>
      </w:r>
      <w:proofErr w:type="spellStart"/>
      <w:r>
        <w:t>SSHing</w:t>
      </w:r>
      <w:proofErr w:type="spellEnd"/>
      <w:r>
        <w:t xml:space="preserve"> into the computer and doing an </w:t>
      </w:r>
      <w:proofErr w:type="spellStart"/>
      <w:r>
        <w:t>ifconfig</w:t>
      </w:r>
      <w:proofErr w:type="spellEnd"/>
      <w:r>
        <w:t>.</w:t>
      </w:r>
    </w:p>
    <w:p w14:paraId="123CF2C6" w14:textId="4DE48F7C" w:rsidR="00E30DAA" w:rsidRDefault="00E30DAA" w:rsidP="00E30DAA">
      <w:pPr>
        <w:pStyle w:val="ListBullet"/>
        <w:numPr>
          <w:ilvl w:val="2"/>
          <w:numId w:val="3"/>
        </w:numPr>
      </w:pPr>
      <w:r>
        <w:t xml:space="preserve">Ahi – </w:t>
      </w:r>
      <w:proofErr w:type="spellStart"/>
      <w:r>
        <w:t>SciShare</w:t>
      </w:r>
      <w:proofErr w:type="spellEnd"/>
    </w:p>
    <w:p w14:paraId="3FD3E13B" w14:textId="56CA9E3F" w:rsidR="00306282" w:rsidRDefault="00306282" w:rsidP="00306282">
      <w:pPr>
        <w:pStyle w:val="ListBullet"/>
        <w:numPr>
          <w:ilvl w:val="3"/>
          <w:numId w:val="3"/>
        </w:numPr>
      </w:pPr>
      <w:r>
        <w:t>User: Guest Password: dsldata1</w:t>
      </w:r>
    </w:p>
    <w:p w14:paraId="6F3239F3" w14:textId="74E61B95" w:rsidR="00A543EB" w:rsidRDefault="00A543EB" w:rsidP="00306282">
      <w:pPr>
        <w:pStyle w:val="ListBullet"/>
        <w:numPr>
          <w:ilvl w:val="3"/>
          <w:numId w:val="3"/>
        </w:numPr>
      </w:pPr>
      <w:r>
        <w:t xml:space="preserve">For Jason group: user: ahi-cv password: </w:t>
      </w:r>
      <w:proofErr w:type="spellStart"/>
      <w:proofErr w:type="gramStart"/>
      <w:r>
        <w:t>dsl!jason</w:t>
      </w:r>
      <w:proofErr w:type="spellEnd"/>
      <w:proofErr w:type="gramEnd"/>
    </w:p>
    <w:p w14:paraId="7EA26AB4" w14:textId="54F8B5DC" w:rsidR="00306282" w:rsidRDefault="00306282" w:rsidP="00306282">
      <w:pPr>
        <w:pStyle w:val="ListBullet"/>
        <w:numPr>
          <w:ilvl w:val="3"/>
          <w:numId w:val="3"/>
        </w:numPr>
      </w:pPr>
      <w:r>
        <w:t>Mac</w:t>
      </w:r>
    </w:p>
    <w:p w14:paraId="37E48615" w14:textId="1E836EFF" w:rsidR="00306282" w:rsidRDefault="00306282" w:rsidP="00306282">
      <w:pPr>
        <w:pStyle w:val="ListBullet"/>
        <w:numPr>
          <w:ilvl w:val="4"/>
          <w:numId w:val="3"/>
        </w:numPr>
      </w:pPr>
      <w:r>
        <w:t>Smb://137.110.149.65/SciShare</w:t>
      </w:r>
    </w:p>
    <w:p w14:paraId="6153635E" w14:textId="4E80617E" w:rsidR="00306282" w:rsidRDefault="00306282" w:rsidP="00306282">
      <w:pPr>
        <w:pStyle w:val="ListBullet"/>
        <w:numPr>
          <w:ilvl w:val="3"/>
          <w:numId w:val="3"/>
        </w:numPr>
      </w:pPr>
      <w:r>
        <w:t>Windows</w:t>
      </w:r>
    </w:p>
    <w:p w14:paraId="2E28ECA0" w14:textId="6D1CA2E7" w:rsidR="00306282" w:rsidRDefault="00CD43CF" w:rsidP="00306282">
      <w:pPr>
        <w:pStyle w:val="ListBullet"/>
        <w:numPr>
          <w:ilvl w:val="4"/>
          <w:numId w:val="3"/>
        </w:numPr>
      </w:pPr>
      <w:hyperlink r:id="rId23" w:history="1">
        <w:r w:rsidR="00306282" w:rsidRPr="00AB74E8">
          <w:rPr>
            <w:rStyle w:val="Hyperlink"/>
          </w:rPr>
          <w:t>\\137.110.149.65\SciShare</w:t>
        </w:r>
      </w:hyperlink>
    </w:p>
    <w:p w14:paraId="54615DFD" w14:textId="08184B8E" w:rsidR="00E30DAA" w:rsidRDefault="005B2269" w:rsidP="00E30DAA">
      <w:pPr>
        <w:pStyle w:val="ListBullet"/>
        <w:numPr>
          <w:ilvl w:val="2"/>
          <w:numId w:val="3"/>
        </w:numPr>
      </w:pPr>
      <w:proofErr w:type="spellStart"/>
      <w:r>
        <w:t>VirtualVan</w:t>
      </w:r>
      <w:proofErr w:type="spellEnd"/>
      <w:r w:rsidR="0039156C">
        <w:t xml:space="preserve"> webpage with ship IP</w:t>
      </w:r>
    </w:p>
    <w:p w14:paraId="3345F29F" w14:textId="5ABA17A3" w:rsidR="00306282" w:rsidRDefault="00306282" w:rsidP="00306282">
      <w:pPr>
        <w:pStyle w:val="ListBullet"/>
        <w:numPr>
          <w:ilvl w:val="3"/>
          <w:numId w:val="3"/>
        </w:numPr>
      </w:pPr>
      <w:r>
        <w:t>137.110.149.65/</w:t>
      </w:r>
      <w:proofErr w:type="spellStart"/>
      <w:r>
        <w:t>virtualvan</w:t>
      </w:r>
      <w:proofErr w:type="spellEnd"/>
      <w:r>
        <w:t>/</w:t>
      </w:r>
    </w:p>
    <w:p w14:paraId="1D798A44" w14:textId="3029A640" w:rsidR="00306282" w:rsidRDefault="00306282" w:rsidP="00306282">
      <w:pPr>
        <w:pStyle w:val="ListBullet"/>
        <w:numPr>
          <w:ilvl w:val="4"/>
          <w:numId w:val="3"/>
        </w:numPr>
      </w:pPr>
      <w:r>
        <w:t>*you have to include the last /</w:t>
      </w:r>
    </w:p>
    <w:p w14:paraId="7D9B0DBC" w14:textId="644F7D51" w:rsidR="00720FB3" w:rsidRDefault="0039156C" w:rsidP="00306282">
      <w:pPr>
        <w:pStyle w:val="ListBullet"/>
        <w:numPr>
          <w:ilvl w:val="2"/>
          <w:numId w:val="3"/>
        </w:numPr>
      </w:pPr>
      <w:proofErr w:type="spellStart"/>
      <w:r>
        <w:t>SeaLog</w:t>
      </w:r>
      <w:proofErr w:type="spellEnd"/>
      <w:r>
        <w:t xml:space="preserve"> webpage with ship IP</w:t>
      </w:r>
    </w:p>
    <w:p w14:paraId="48DBBD84" w14:textId="310249BF" w:rsidR="00306282" w:rsidRDefault="00306282" w:rsidP="00306282">
      <w:pPr>
        <w:pStyle w:val="ListBullet"/>
        <w:numPr>
          <w:ilvl w:val="3"/>
          <w:numId w:val="3"/>
        </w:numPr>
      </w:pPr>
      <w:r>
        <w:t>137.110.149.36</w:t>
      </w:r>
    </w:p>
    <w:sectPr w:rsidR="00306282">
      <w:footerReference w:type="default" r:id="rId24"/>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4A8E9" w14:textId="77777777" w:rsidR="00CD43CF" w:rsidRDefault="00CD43CF">
      <w:r>
        <w:separator/>
      </w:r>
    </w:p>
    <w:p w14:paraId="07D0999D" w14:textId="77777777" w:rsidR="00CD43CF" w:rsidRDefault="00CD43CF"/>
  </w:endnote>
  <w:endnote w:type="continuationSeparator" w:id="0">
    <w:p w14:paraId="22F014C9" w14:textId="77777777" w:rsidR="00CD43CF" w:rsidRDefault="00CD43CF">
      <w:r>
        <w:continuationSeparator/>
      </w:r>
    </w:p>
    <w:p w14:paraId="6F5A2421" w14:textId="77777777" w:rsidR="00CD43CF" w:rsidRDefault="00CD4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37604AB" w14:textId="77777777" w:rsidR="00D31362" w:rsidRDefault="00E70E2A">
        <w:pPr>
          <w:pStyle w:val="Footer"/>
        </w:pPr>
        <w:r>
          <w:fldChar w:fldCharType="begin"/>
        </w:r>
        <w:r>
          <w:instrText xml:space="preserve"> PAGE   \* MERGEFORMAT </w:instrText>
        </w:r>
        <w:r>
          <w:fldChar w:fldCharType="separate"/>
        </w:r>
        <w:r w:rsidR="00E822DD">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04CC9" w14:textId="77777777" w:rsidR="00CD43CF" w:rsidRDefault="00CD43CF">
      <w:r>
        <w:separator/>
      </w:r>
    </w:p>
    <w:p w14:paraId="0DBE98AF" w14:textId="77777777" w:rsidR="00CD43CF" w:rsidRDefault="00CD43CF"/>
  </w:footnote>
  <w:footnote w:type="continuationSeparator" w:id="0">
    <w:p w14:paraId="2888F209" w14:textId="77777777" w:rsidR="00CD43CF" w:rsidRDefault="00CD43CF">
      <w:r>
        <w:continuationSeparator/>
      </w:r>
    </w:p>
    <w:p w14:paraId="28B9FE3D" w14:textId="77777777" w:rsidR="00CD43CF" w:rsidRDefault="00CD43C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AC4A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930A86DE"/>
    <w:lvl w:ilvl="0">
      <w:start w:val="1"/>
      <w:numFmt w:val="decimal"/>
      <w:lvlText w:val="%1."/>
      <w:lvlJc w:val="left"/>
      <w:pPr>
        <w:tabs>
          <w:tab w:val="num" w:pos="360"/>
        </w:tabs>
        <w:ind w:left="360" w:hanging="360"/>
      </w:pPr>
    </w:lvl>
  </w:abstractNum>
  <w:abstractNum w:abstractNumId="2">
    <w:nsid w:val="FFFFFF89"/>
    <w:multiLevelType w:val="singleLevel"/>
    <w:tmpl w:val="7EB69F46"/>
    <w:lvl w:ilvl="0">
      <w:start w:val="1"/>
      <w:numFmt w:val="bullet"/>
      <w:lvlText w:val=""/>
      <w:lvlJc w:val="left"/>
      <w:pPr>
        <w:tabs>
          <w:tab w:val="num" w:pos="360"/>
        </w:tabs>
        <w:ind w:left="360" w:hanging="360"/>
      </w:pPr>
      <w:rPr>
        <w:rFonts w:ascii="Symbol" w:hAnsi="Symbol" w:hint="default"/>
      </w:rPr>
    </w:lvl>
  </w:abstractNum>
  <w:abstractNum w:abstractNumId="3">
    <w:nsid w:val="20906CDF"/>
    <w:multiLevelType w:val="hybridMultilevel"/>
    <w:tmpl w:val="24A6744E"/>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D9"/>
    <w:rsid w:val="00010B81"/>
    <w:rsid w:val="00045DD7"/>
    <w:rsid w:val="00050498"/>
    <w:rsid w:val="0007294D"/>
    <w:rsid w:val="0009665E"/>
    <w:rsid w:val="000C5EA6"/>
    <w:rsid w:val="000E2689"/>
    <w:rsid w:val="000F0916"/>
    <w:rsid w:val="000F1BF8"/>
    <w:rsid w:val="00124D2C"/>
    <w:rsid w:val="00132D61"/>
    <w:rsid w:val="00154139"/>
    <w:rsid w:val="001602F6"/>
    <w:rsid w:val="001945D9"/>
    <w:rsid w:val="001B6068"/>
    <w:rsid w:val="001D5B59"/>
    <w:rsid w:val="001E779C"/>
    <w:rsid w:val="001F1FFE"/>
    <w:rsid w:val="001F3416"/>
    <w:rsid w:val="002040D8"/>
    <w:rsid w:val="00222D4F"/>
    <w:rsid w:val="00244EC3"/>
    <w:rsid w:val="002545A5"/>
    <w:rsid w:val="002615D9"/>
    <w:rsid w:val="00275694"/>
    <w:rsid w:val="002802E6"/>
    <w:rsid w:val="00290272"/>
    <w:rsid w:val="00294461"/>
    <w:rsid w:val="002A23E2"/>
    <w:rsid w:val="002A7A66"/>
    <w:rsid w:val="002B3C6F"/>
    <w:rsid w:val="002D20FE"/>
    <w:rsid w:val="002D6F7D"/>
    <w:rsid w:val="002F1EAF"/>
    <w:rsid w:val="00306282"/>
    <w:rsid w:val="00316DBF"/>
    <w:rsid w:val="003227D0"/>
    <w:rsid w:val="00357135"/>
    <w:rsid w:val="00376226"/>
    <w:rsid w:val="0039156C"/>
    <w:rsid w:val="003D0003"/>
    <w:rsid w:val="003D4C83"/>
    <w:rsid w:val="003E04AF"/>
    <w:rsid w:val="00407CC3"/>
    <w:rsid w:val="00423826"/>
    <w:rsid w:val="0042565C"/>
    <w:rsid w:val="004347FD"/>
    <w:rsid w:val="00437A1E"/>
    <w:rsid w:val="0045051D"/>
    <w:rsid w:val="00450A9E"/>
    <w:rsid w:val="00476216"/>
    <w:rsid w:val="004B65B2"/>
    <w:rsid w:val="004C1DF2"/>
    <w:rsid w:val="004D0311"/>
    <w:rsid w:val="004D2328"/>
    <w:rsid w:val="004D2515"/>
    <w:rsid w:val="004F7201"/>
    <w:rsid w:val="00502787"/>
    <w:rsid w:val="005161AA"/>
    <w:rsid w:val="00520260"/>
    <w:rsid w:val="00531869"/>
    <w:rsid w:val="00544986"/>
    <w:rsid w:val="00565F77"/>
    <w:rsid w:val="005831AC"/>
    <w:rsid w:val="00595EA9"/>
    <w:rsid w:val="005B2269"/>
    <w:rsid w:val="005B2B3F"/>
    <w:rsid w:val="005C724C"/>
    <w:rsid w:val="005F731B"/>
    <w:rsid w:val="00606AD5"/>
    <w:rsid w:val="0065552C"/>
    <w:rsid w:val="00672A4D"/>
    <w:rsid w:val="00677B04"/>
    <w:rsid w:val="00694D38"/>
    <w:rsid w:val="006A2714"/>
    <w:rsid w:val="006A2EB4"/>
    <w:rsid w:val="006C1424"/>
    <w:rsid w:val="006C6F6D"/>
    <w:rsid w:val="006D7780"/>
    <w:rsid w:val="006E0575"/>
    <w:rsid w:val="006E6782"/>
    <w:rsid w:val="007049C1"/>
    <w:rsid w:val="00720FB3"/>
    <w:rsid w:val="007246DD"/>
    <w:rsid w:val="00750FB3"/>
    <w:rsid w:val="00772451"/>
    <w:rsid w:val="00786849"/>
    <w:rsid w:val="007B524E"/>
    <w:rsid w:val="007C528C"/>
    <w:rsid w:val="007D1A44"/>
    <w:rsid w:val="007E3EE4"/>
    <w:rsid w:val="00806647"/>
    <w:rsid w:val="00837DE8"/>
    <w:rsid w:val="00840B29"/>
    <w:rsid w:val="008667D2"/>
    <w:rsid w:val="008677E5"/>
    <w:rsid w:val="008720DE"/>
    <w:rsid w:val="00875404"/>
    <w:rsid w:val="00881B13"/>
    <w:rsid w:val="008859D8"/>
    <w:rsid w:val="008904D0"/>
    <w:rsid w:val="00890F79"/>
    <w:rsid w:val="008B5EDC"/>
    <w:rsid w:val="008C26CB"/>
    <w:rsid w:val="008D1AC2"/>
    <w:rsid w:val="008D5372"/>
    <w:rsid w:val="008E3AF3"/>
    <w:rsid w:val="009111C0"/>
    <w:rsid w:val="00911A33"/>
    <w:rsid w:val="00914C84"/>
    <w:rsid w:val="0093393F"/>
    <w:rsid w:val="00946410"/>
    <w:rsid w:val="00957580"/>
    <w:rsid w:val="009C0167"/>
    <w:rsid w:val="009D671C"/>
    <w:rsid w:val="009E6A86"/>
    <w:rsid w:val="00A034AE"/>
    <w:rsid w:val="00A104A7"/>
    <w:rsid w:val="00A13B9D"/>
    <w:rsid w:val="00A20EB3"/>
    <w:rsid w:val="00A31A62"/>
    <w:rsid w:val="00A42F95"/>
    <w:rsid w:val="00A43884"/>
    <w:rsid w:val="00A543EB"/>
    <w:rsid w:val="00A6716B"/>
    <w:rsid w:val="00A67257"/>
    <w:rsid w:val="00A77C6B"/>
    <w:rsid w:val="00A95315"/>
    <w:rsid w:val="00AA0A64"/>
    <w:rsid w:val="00AA1D93"/>
    <w:rsid w:val="00AB137C"/>
    <w:rsid w:val="00AC41DA"/>
    <w:rsid w:val="00AD4C9B"/>
    <w:rsid w:val="00AD5F07"/>
    <w:rsid w:val="00AE0625"/>
    <w:rsid w:val="00AE5096"/>
    <w:rsid w:val="00B0079C"/>
    <w:rsid w:val="00B028CE"/>
    <w:rsid w:val="00B134D2"/>
    <w:rsid w:val="00B27FE4"/>
    <w:rsid w:val="00B62800"/>
    <w:rsid w:val="00B77CAB"/>
    <w:rsid w:val="00B927DE"/>
    <w:rsid w:val="00B9763A"/>
    <w:rsid w:val="00BA4BC4"/>
    <w:rsid w:val="00BA531E"/>
    <w:rsid w:val="00BA5696"/>
    <w:rsid w:val="00BD206A"/>
    <w:rsid w:val="00BD4802"/>
    <w:rsid w:val="00BD5E8B"/>
    <w:rsid w:val="00BD692F"/>
    <w:rsid w:val="00C005BA"/>
    <w:rsid w:val="00C10902"/>
    <w:rsid w:val="00C16AAB"/>
    <w:rsid w:val="00C616A3"/>
    <w:rsid w:val="00C6773D"/>
    <w:rsid w:val="00C804F7"/>
    <w:rsid w:val="00C94DE7"/>
    <w:rsid w:val="00CD43CF"/>
    <w:rsid w:val="00CE0C2A"/>
    <w:rsid w:val="00CE13F4"/>
    <w:rsid w:val="00CE651C"/>
    <w:rsid w:val="00D00A25"/>
    <w:rsid w:val="00D1745A"/>
    <w:rsid w:val="00D20F56"/>
    <w:rsid w:val="00D31362"/>
    <w:rsid w:val="00D31533"/>
    <w:rsid w:val="00D403E9"/>
    <w:rsid w:val="00D4557D"/>
    <w:rsid w:val="00D5083E"/>
    <w:rsid w:val="00D517E7"/>
    <w:rsid w:val="00D651C9"/>
    <w:rsid w:val="00D847DD"/>
    <w:rsid w:val="00D970A5"/>
    <w:rsid w:val="00DB150E"/>
    <w:rsid w:val="00DB3D41"/>
    <w:rsid w:val="00DB45E1"/>
    <w:rsid w:val="00DC1D62"/>
    <w:rsid w:val="00DD5834"/>
    <w:rsid w:val="00DD5E9C"/>
    <w:rsid w:val="00DD5FD8"/>
    <w:rsid w:val="00DE3E92"/>
    <w:rsid w:val="00E10BE3"/>
    <w:rsid w:val="00E30DAA"/>
    <w:rsid w:val="00E37FC1"/>
    <w:rsid w:val="00E46160"/>
    <w:rsid w:val="00E47C00"/>
    <w:rsid w:val="00E52A21"/>
    <w:rsid w:val="00E70E2A"/>
    <w:rsid w:val="00E71133"/>
    <w:rsid w:val="00E822DD"/>
    <w:rsid w:val="00E83ED0"/>
    <w:rsid w:val="00E92B46"/>
    <w:rsid w:val="00EA18F7"/>
    <w:rsid w:val="00EA77B9"/>
    <w:rsid w:val="00EB5EE1"/>
    <w:rsid w:val="00EC5616"/>
    <w:rsid w:val="00ED4F07"/>
    <w:rsid w:val="00EE71DC"/>
    <w:rsid w:val="00EF5CC7"/>
    <w:rsid w:val="00F2548D"/>
    <w:rsid w:val="00F55247"/>
    <w:rsid w:val="00F967A6"/>
    <w:rsid w:val="00FA2400"/>
    <w:rsid w:val="00FB46E0"/>
    <w:rsid w:val="00FB49FA"/>
    <w:rsid w:val="00FC0400"/>
    <w:rsid w:val="00FE6BCC"/>
    <w:rsid w:val="00FF7D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D90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9E6A86"/>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8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tina@198.17.154.184:/Volumes/Jason_Data/CruiseID/h264/Dive" TargetMode="External"/><Relationship Id="rId20" Type="http://schemas.openxmlformats.org/officeDocument/2006/relationships/hyperlink" Target="mailto:root@198.17.154.221" TargetMode="External"/><Relationship Id="rId21" Type="http://schemas.openxmlformats.org/officeDocument/2006/relationships/hyperlink" Target="http://198.17.154.221/virtualvan/tools.html" TargetMode="External"/><Relationship Id="rId22" Type="http://schemas.openxmlformats.org/officeDocument/2006/relationships/hyperlink" Target="mailto:root@198.17.154.221" TargetMode="External"/><Relationship Id="rId23" Type="http://schemas.openxmlformats.org/officeDocument/2006/relationships/hyperlink" Target="file://137.110.149.65/SciShare"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scotty@198.17.154.189" TargetMode="External"/><Relationship Id="rId11" Type="http://schemas.openxmlformats.org/officeDocument/2006/relationships/hyperlink" Target="mailto:tina@198.17.154.184:/Volumes/Jason_Data/CruiseID/h264/Dive" TargetMode="External"/><Relationship Id="rId12" Type="http://schemas.openxmlformats.org/officeDocument/2006/relationships/hyperlink" Target="mailto:data@198.17.154.194" TargetMode="External"/><Relationship Id="rId13" Type="http://schemas.openxmlformats.org/officeDocument/2006/relationships/hyperlink" Target="mailto:tina@198.17.154.184:/Volumes/Jason_Data/Cruise" TargetMode="External"/><Relationship Id="rId14" Type="http://schemas.openxmlformats.org/officeDocument/2006/relationships/hyperlink" Target="mailto:tina@198.17.154.184:/Volumes/Jason_Data" TargetMode="External"/><Relationship Id="rId15" Type="http://schemas.openxmlformats.org/officeDocument/2006/relationships/hyperlink" Target="mailto:Jason@198.17.154.225" TargetMode="External"/><Relationship Id="rId16" Type="http://schemas.openxmlformats.org/officeDocument/2006/relationships/hyperlink" Target="mailto:Jason@198.17.154.225" TargetMode="External"/><Relationship Id="rId17" Type="http://schemas.openxmlformats.org/officeDocument/2006/relationships/hyperlink" Target="mailto:jason@198.17.154.223" TargetMode="External"/><Relationship Id="rId18" Type="http://schemas.openxmlformats.org/officeDocument/2006/relationships/hyperlink" Target="mailto:tina@198.17.154.184:/Volumes/Jason_Data/Cruise" TargetMode="External"/><Relationship Id="rId19" Type="http://schemas.openxmlformats.org/officeDocument/2006/relationships/hyperlink" Target="mailto:jason@198.17.154.22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atalogger@198.17.154.67" TargetMode="External"/><Relationship Id="rId8" Type="http://schemas.openxmlformats.org/officeDocument/2006/relationships/hyperlink" Target="mailto:installer@198.17.154.19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lproj/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1482</TotalTime>
  <Pages>20</Pages>
  <Words>2549</Words>
  <Characters>14535</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Setup and Processing for JASON</vt:lpstr>
    </vt:vector>
  </TitlesOfParts>
  <Company/>
  <LinksUpToDate>false</LinksUpToDate>
  <CharactersWithSpaces>17050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2019-01-20T20:07:00Z</dcterms:created>
  <dcterms:modified xsi:type="dcterms:W3CDTF">2019-05-27T21:06:00Z</dcterms:modified>
</cp:coreProperties>
</file>